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4F9F6E30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7A0C33">
              <w:rPr>
                <w:i w:val="0"/>
                <w:szCs w:val="18"/>
              </w:rPr>
              <w:t>16</w:t>
            </w:r>
            <w:r w:rsidR="00A274F1">
              <w:rPr>
                <w:i w:val="0"/>
                <w:szCs w:val="18"/>
              </w:rPr>
              <w:t>/2024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42272628" w:rsidR="004266D5" w:rsidRPr="00B6236C" w:rsidRDefault="007A0C3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8:30 pm to 9pm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698D7F8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Noel Sam Routhu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16EC34CB" w:rsidR="004266D5" w:rsidRPr="00B6236C" w:rsidRDefault="007A0C3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In-class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7E2CBA2" w14:textId="77777777" w:rsidR="001C4FA6" w:rsidRDefault="007A0C33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Quiz on chapter Aspect Oriented Analysis</w:t>
            </w:r>
          </w:p>
          <w:p w14:paraId="313AF46C" w14:textId="480E42B8" w:rsidR="007A0C33" w:rsidRDefault="007A0C33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Divinding Team into 2 tracks to work on Requirements Composition Table (RCT) for Xero Application</w:t>
            </w:r>
          </w:p>
          <w:p w14:paraId="52946742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Financial Data Entry Module</w:t>
            </w:r>
          </w:p>
          <w:p w14:paraId="619FDD77" w14:textId="17492942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Matt Borowski – Lead</w:t>
            </w:r>
          </w:p>
          <w:p w14:paraId="03560242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  <w:p w14:paraId="34455B4C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  <w:p w14:paraId="1F2869EA" w14:textId="596D9275" w:rsidR="003D6B3B" w:rsidRPr="00375138" w:rsidRDefault="007A0C33" w:rsidP="00375138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Jingsi Hu</w:t>
            </w:r>
          </w:p>
          <w:p w14:paraId="22E22AC7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Bank Feeds &amp; Re-conciliations</w:t>
            </w:r>
          </w:p>
          <w:p w14:paraId="753A8292" w14:textId="5B6035E4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Hanith Atluri – Lead</w:t>
            </w:r>
          </w:p>
          <w:p w14:paraId="1F28A053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  <w:p w14:paraId="048E0D8A" w14:textId="77777777" w:rsidR="003D6B3B" w:rsidRDefault="007A0C33" w:rsidP="00375138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Sashank Allugu</w:t>
            </w:r>
            <w:r w:rsidR="00375138">
              <w:rPr>
                <w:szCs w:val="18"/>
              </w:rPr>
              <w:t>nti</w:t>
            </w:r>
          </w:p>
          <w:p w14:paraId="6804A93F" w14:textId="02B14A92" w:rsidR="00375138" w:rsidRPr="00375138" w:rsidRDefault="00375138" w:rsidP="00375138">
            <w:pPr>
              <w:pStyle w:val="CovFormText"/>
              <w:ind w:left="360"/>
              <w:rPr>
                <w:szCs w:val="18"/>
              </w:rPr>
            </w:pPr>
            <w:r>
              <w:rPr>
                <w:szCs w:val="18"/>
              </w:rPr>
              <w:t>Noel Sam Routhu – Included in both the teams to review, facilitate and approve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5DDFEEC2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5B60B905" w:rsidR="004266D5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Matt Borkowski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0B8B30DB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31C2EF3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327E68DC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Jingsi Hu</w:t>
            </w:r>
            <w:r w:rsidR="007A0C33">
              <w:rPr>
                <w:szCs w:val="18"/>
              </w:rPr>
              <w:t xml:space="preserve"> (Online)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72FE5D55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Sashank Allugunti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3CBA7D89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2ACF6" w14:textId="7B26B5BB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122B0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9F807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7CCC6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1123C5D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FCC94" w14:textId="325D8505" w:rsidR="00144E4E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E8062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4115C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EE619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5CBDB539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– Aspect Oriented Analysis</w:t>
            </w:r>
          </w:p>
        </w:tc>
        <w:tc>
          <w:tcPr>
            <w:tcW w:w="1260" w:type="dxa"/>
          </w:tcPr>
          <w:p w14:paraId="1D611F0D" w14:textId="48BF5987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03FD7C02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01C4BFFD" w14:textId="52C1F8B8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60E3E1A0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66772CAF" w14:textId="38BA5F39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4FA19FB" w14:textId="53427CCB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9C374F3" w14:textId="6622772A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07CA175C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56C77CA2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3819C751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14326FF9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21BDCE54" w:rsidR="00527B5C" w:rsidRPr="00B6236C" w:rsidRDefault="007A0C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Aspect Oriented Analysis Material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39FD9E95" w:rsidR="00527B5C" w:rsidRPr="00B6236C" w:rsidRDefault="007A0C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6CDE07C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F01AD3">
              <w:rPr>
                <w:sz w:val="18"/>
                <w:szCs w:val="18"/>
              </w:rPr>
              <w:t>21</w:t>
            </w:r>
            <w:r w:rsidR="00782987">
              <w:rPr>
                <w:sz w:val="18"/>
                <w:szCs w:val="18"/>
              </w:rPr>
              <w:t>/2024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2FAEBA26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Fully achieved RCT Table for Xero (only Inventory of features)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1AAAF0C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51923345" w14:textId="50E9212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0C5BF9F" w14:textId="1D0B2DC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6D5523A1" w14:textId="3FBEFD6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234709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A2D4" w14:textId="77777777" w:rsidR="00234709" w:rsidRDefault="00234709">
      <w:r>
        <w:separator/>
      </w:r>
    </w:p>
  </w:endnote>
  <w:endnote w:type="continuationSeparator" w:id="0">
    <w:p w14:paraId="2C2C9A79" w14:textId="77777777" w:rsidR="00234709" w:rsidRDefault="0023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931B" w14:textId="77777777" w:rsidR="00234709" w:rsidRDefault="00234709">
      <w:r>
        <w:separator/>
      </w:r>
    </w:p>
  </w:footnote>
  <w:footnote w:type="continuationSeparator" w:id="0">
    <w:p w14:paraId="1692C012" w14:textId="77777777" w:rsidR="00234709" w:rsidRDefault="00234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61221"/>
    <w:rsid w:val="00362BA6"/>
    <w:rsid w:val="00362BE6"/>
    <w:rsid w:val="00375138"/>
    <w:rsid w:val="003A682F"/>
    <w:rsid w:val="003B2F07"/>
    <w:rsid w:val="003D6B3B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5638"/>
    <w:rsid w:val="00623671"/>
    <w:rsid w:val="00652E3C"/>
    <w:rsid w:val="006F4AD9"/>
    <w:rsid w:val="00722485"/>
    <w:rsid w:val="007312A0"/>
    <w:rsid w:val="007357C1"/>
    <w:rsid w:val="00760F00"/>
    <w:rsid w:val="00782987"/>
    <w:rsid w:val="00784F20"/>
    <w:rsid w:val="007A0C33"/>
    <w:rsid w:val="008013ED"/>
    <w:rsid w:val="00842848"/>
    <w:rsid w:val="00857CFB"/>
    <w:rsid w:val="00877AD4"/>
    <w:rsid w:val="008A77C4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D1889"/>
    <w:rsid w:val="00AF26B6"/>
    <w:rsid w:val="00B36BC4"/>
    <w:rsid w:val="00B6236C"/>
    <w:rsid w:val="00C21AF9"/>
    <w:rsid w:val="00C6291B"/>
    <w:rsid w:val="00C92743"/>
    <w:rsid w:val="00C94BEB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F01AD3"/>
    <w:rsid w:val="00F15879"/>
    <w:rsid w:val="00F16464"/>
    <w:rsid w:val="00F24950"/>
    <w:rsid w:val="00F43470"/>
    <w:rsid w:val="00FC43EB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Noel Sam Routhu</cp:lastModifiedBy>
  <cp:revision>4</cp:revision>
  <cp:lastPrinted>2022-09-22T21:53:00Z</cp:lastPrinted>
  <dcterms:created xsi:type="dcterms:W3CDTF">2024-02-17T15:49:00Z</dcterms:created>
  <dcterms:modified xsi:type="dcterms:W3CDTF">2024-02-17T15:57:00Z</dcterms:modified>
  <cp:category>Rev 1.1;last template edit 3-5-05 gje</cp:category>
</cp:coreProperties>
</file>