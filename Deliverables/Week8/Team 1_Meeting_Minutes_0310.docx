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E79B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A4D06D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F463A7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0CDD25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008CA944" w14:textId="6933330F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1</w:t>
            </w:r>
          </w:p>
        </w:tc>
      </w:tr>
      <w:tr w:rsidR="004266D5" w:rsidRPr="00B6236C" w14:paraId="7664EA1D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43ED4BC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6973F0EC" w14:textId="2C83ACE4" w:rsidR="004266D5" w:rsidRPr="00B6236C" w:rsidRDefault="00FE034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03</w:t>
            </w:r>
            <w:r w:rsidR="00A274F1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09</w:t>
            </w:r>
            <w:r w:rsidR="00A274F1">
              <w:rPr>
                <w:i w:val="0"/>
                <w:szCs w:val="18"/>
              </w:rPr>
              <w:t>/2024</w:t>
            </w:r>
          </w:p>
        </w:tc>
        <w:tc>
          <w:tcPr>
            <w:tcW w:w="1800" w:type="dxa"/>
            <w:shd w:val="pct12" w:color="auto" w:fill="FFFFFF"/>
          </w:tcPr>
          <w:p w14:paraId="1FEE6DE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FB291D" w14:textId="2AC3301C" w:rsidR="004266D5" w:rsidRPr="00B6236C" w:rsidRDefault="00FE034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3:00 PM to 3:30 PM</w:t>
            </w:r>
            <w:r w:rsidR="00A274F1">
              <w:rPr>
                <w:i w:val="0"/>
                <w:szCs w:val="18"/>
              </w:rPr>
              <w:t xml:space="preserve"> </w:t>
            </w:r>
          </w:p>
        </w:tc>
      </w:tr>
      <w:tr w:rsidR="004266D5" w:rsidRPr="00B6236C" w14:paraId="2EAFDDC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765DAA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F3F171" w14:textId="6698D7F8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Noel Sam Routhu</w:t>
            </w:r>
          </w:p>
        </w:tc>
        <w:tc>
          <w:tcPr>
            <w:tcW w:w="1800" w:type="dxa"/>
            <w:shd w:val="pct12" w:color="auto" w:fill="FFFFFF"/>
          </w:tcPr>
          <w:p w14:paraId="1C8235C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A54B4FB" w14:textId="3759752F" w:rsidR="004266D5" w:rsidRPr="00B6236C" w:rsidRDefault="00B212D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2BDCA211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AB2CA3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A42408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15DDCD1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A90296C" w14:textId="77777777" w:rsidR="00760CE3" w:rsidRPr="00FE034B" w:rsidRDefault="00FE034B" w:rsidP="00FE034B">
            <w:pPr>
              <w:pStyle w:val="CovFormText"/>
              <w:numPr>
                <w:ilvl w:val="1"/>
                <w:numId w:val="3"/>
              </w:num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FE034B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Assigning JIRA &amp; GitHub admins</w:t>
            </w:r>
          </w:p>
          <w:p w14:paraId="2E069924" w14:textId="77777777" w:rsidR="00FE034B" w:rsidRDefault="00FE034B" w:rsidP="00FE034B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034B">
              <w:rPr>
                <w:rFonts w:ascii="Calibri" w:hAnsi="Calibri" w:cs="Calibri"/>
                <w:color w:val="000000"/>
                <w:sz w:val="22"/>
                <w:szCs w:val="22"/>
              </w:rPr>
              <w:t>Supplementary Requirements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-- </w:t>
            </w:r>
            <w:r w:rsidRPr="00FE034B">
              <w:rPr>
                <w:rFonts w:ascii="Calibri" w:hAnsi="Calibri" w:cs="Calibri"/>
                <w:color w:val="000000"/>
                <w:sz w:val="22"/>
                <w:szCs w:val="22"/>
              </w:rPr>
              <w:t>complete Entitlements Table (RCT Tab)</w:t>
            </w:r>
          </w:p>
          <w:p w14:paraId="6804A93F" w14:textId="4B0E7F3F" w:rsidR="00FE034B" w:rsidRPr="00FE034B" w:rsidRDefault="00FE034B" w:rsidP="00FE034B">
            <w:pPr>
              <w:pStyle w:val="ListParagraph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034B">
              <w:rPr>
                <w:rFonts w:ascii="Calibri" w:hAnsi="Calibri" w:cs="Calibri"/>
                <w:color w:val="000000"/>
                <w:sz w:val="22"/>
                <w:szCs w:val="22"/>
              </w:rPr>
              <w:t>Testing RoadMap (3 testing cycles in Excel)</w:t>
            </w:r>
          </w:p>
        </w:tc>
      </w:tr>
    </w:tbl>
    <w:p w14:paraId="7912118B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2970"/>
        <w:gridCol w:w="270"/>
        <w:gridCol w:w="270"/>
      </w:tblGrid>
      <w:tr w:rsidR="004266D5" w:rsidRPr="00B6236C" w14:paraId="0FF3C9CC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37FD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6F0B5C21" w14:textId="77777777" w:rsidTr="003A682F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pct12" w:color="auto" w:fill="FFFFFF"/>
          </w:tcPr>
          <w:p w14:paraId="16914412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14:paraId="5DED196A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6BF4DE28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FB9EE4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623671" w:rsidRPr="00B6236C" w14:paraId="1AFE957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A4CE2" w14:textId="5DDFEEC2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C44D59" w14:textId="3C1EDF03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D8219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8DFBB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1C30E8C9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8C4FB" w14:textId="5B60B905" w:rsidR="004266D5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Matt Borkowski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269A75A" w14:textId="413DA48A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45FD30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0EFDF2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701A671A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F1F85" w14:textId="0B8B30DB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Naga Bavana Kolasani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B48E325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3ED44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61F5A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32D180BE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F24350" w14:textId="31C2EF33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Yash Vora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C0D1912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87AC8B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8F324A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760CE3" w:rsidRPr="00B6236C" w14:paraId="5A7CFEE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44D8B5" w14:textId="2257A1AE" w:rsidR="00760CE3" w:rsidRPr="00B6236C" w:rsidRDefault="00760CE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Sashank Allugunti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E3A6FDF" w14:textId="71AC1702" w:rsidR="00760CE3" w:rsidRPr="00B6236C" w:rsidRDefault="00760CE3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E288DE" w14:textId="77777777" w:rsidR="00760CE3" w:rsidRPr="00B6236C" w:rsidRDefault="00760CE3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7A971BC" w14:textId="77777777" w:rsidR="00760CE3" w:rsidRPr="00B6236C" w:rsidRDefault="00760CE3">
            <w:pPr>
              <w:pStyle w:val="CovFormText"/>
              <w:rPr>
                <w:szCs w:val="18"/>
              </w:rPr>
            </w:pPr>
          </w:p>
        </w:tc>
      </w:tr>
      <w:tr w:rsidR="00B212DB" w:rsidRPr="00B6236C" w14:paraId="1F334AFB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59401" w14:textId="075E478A" w:rsidR="00B212DB" w:rsidRDefault="00B212DB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Meghana Gudipati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D9BE433" w14:textId="77777777" w:rsidR="00B212DB" w:rsidRPr="00B6236C" w:rsidRDefault="00B212DB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8E397F" w14:textId="77777777" w:rsidR="00B212DB" w:rsidRPr="00B6236C" w:rsidRDefault="00B212DB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B405CC1" w14:textId="77777777" w:rsidR="00B212DB" w:rsidRPr="00B6236C" w:rsidRDefault="00B212DB" w:rsidP="00144E4E">
            <w:pPr>
              <w:pStyle w:val="CovFormText"/>
              <w:rPr>
                <w:szCs w:val="18"/>
              </w:rPr>
            </w:pPr>
          </w:p>
        </w:tc>
      </w:tr>
      <w:tr w:rsidR="00B212DB" w:rsidRPr="00B6236C" w14:paraId="02A63C9F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2F06CA" w14:textId="0464DEE3" w:rsidR="00B212DB" w:rsidRDefault="00B212DB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Jingsi Hu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245DDB" w14:textId="77777777" w:rsidR="00B212DB" w:rsidRPr="00B6236C" w:rsidRDefault="00B212DB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93178BF" w14:textId="77777777" w:rsidR="00B212DB" w:rsidRPr="00B6236C" w:rsidRDefault="00B212DB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9F1F739" w14:textId="77777777" w:rsidR="00B212DB" w:rsidRPr="00B6236C" w:rsidRDefault="00B212DB" w:rsidP="00144E4E">
            <w:pPr>
              <w:pStyle w:val="CovFormText"/>
              <w:rPr>
                <w:szCs w:val="18"/>
              </w:rPr>
            </w:pPr>
          </w:p>
        </w:tc>
      </w:tr>
      <w:tr w:rsidR="00760CE3" w:rsidRPr="00B6236C" w14:paraId="0623CFAC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4BDA4F" w14:textId="06C089C3" w:rsidR="00760CE3" w:rsidRPr="00B6236C" w:rsidRDefault="00760CE3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Hanith Atluri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02BBE0" w14:textId="77777777" w:rsidR="00760CE3" w:rsidRPr="00B6236C" w:rsidRDefault="00760CE3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EE5C89" w14:textId="77777777" w:rsidR="00760CE3" w:rsidRPr="00B6236C" w:rsidRDefault="00760CE3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60DDA5" w14:textId="77777777" w:rsidR="00760CE3" w:rsidRPr="00B6236C" w:rsidRDefault="00760CE3" w:rsidP="00144E4E">
            <w:pPr>
              <w:pStyle w:val="CovFormText"/>
              <w:rPr>
                <w:szCs w:val="18"/>
              </w:rPr>
            </w:pPr>
          </w:p>
        </w:tc>
      </w:tr>
    </w:tbl>
    <w:p w14:paraId="596EBCB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EE84795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084BCC46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6C38F96D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100F1B23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2E90D8CB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5D9BDBD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0D50B4E9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C7821" w:rsidRPr="00B6236C" w14:paraId="7405FEF6" w14:textId="77777777" w:rsidTr="001C7821">
        <w:trPr>
          <w:cantSplit/>
        </w:trPr>
        <w:tc>
          <w:tcPr>
            <w:tcW w:w="5310" w:type="dxa"/>
          </w:tcPr>
          <w:p w14:paraId="60C5BFEF" w14:textId="2B022FB0" w:rsidR="001C7821" w:rsidRPr="00B6236C" w:rsidRDefault="00FE034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Team1_RCT_Entitlement Tabs</w:t>
            </w:r>
          </w:p>
        </w:tc>
        <w:tc>
          <w:tcPr>
            <w:tcW w:w="1260" w:type="dxa"/>
          </w:tcPr>
          <w:p w14:paraId="1D611F0D" w14:textId="1898C881" w:rsidR="001C7821" w:rsidRPr="00B6236C" w:rsidRDefault="00FE034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65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31F0E66D" w14:textId="69EFFFC2" w:rsidR="001C7821" w:rsidRPr="00B6236C" w:rsidRDefault="00FE034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  <w:tc>
          <w:tcPr>
            <w:tcW w:w="1710" w:type="dxa"/>
          </w:tcPr>
          <w:p w14:paraId="01C4BFFD" w14:textId="44F2F4D0" w:rsidR="001C7821" w:rsidRPr="00B6236C" w:rsidRDefault="00FE034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C7821" w:rsidRPr="00B6236C" w14:paraId="73D76542" w14:textId="77777777" w:rsidTr="001C7821">
        <w:trPr>
          <w:cantSplit/>
        </w:trPr>
        <w:tc>
          <w:tcPr>
            <w:tcW w:w="5310" w:type="dxa"/>
          </w:tcPr>
          <w:p w14:paraId="48808543" w14:textId="089EB11E" w:rsidR="001C7821" w:rsidRPr="00B6236C" w:rsidRDefault="00FE034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GitHub_Repository</w:t>
            </w:r>
          </w:p>
        </w:tc>
        <w:tc>
          <w:tcPr>
            <w:tcW w:w="1260" w:type="dxa"/>
          </w:tcPr>
          <w:p w14:paraId="05852945" w14:textId="578ACB4B" w:rsidR="001C7821" w:rsidRPr="00B6236C" w:rsidRDefault="00FE034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70%</w:t>
            </w:r>
          </w:p>
        </w:tc>
        <w:tc>
          <w:tcPr>
            <w:tcW w:w="1800" w:type="dxa"/>
          </w:tcPr>
          <w:p w14:paraId="608CEBF2" w14:textId="22BC84E7" w:rsidR="001C7821" w:rsidRPr="00B6236C" w:rsidRDefault="00FE034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  <w:tc>
          <w:tcPr>
            <w:tcW w:w="1710" w:type="dxa"/>
          </w:tcPr>
          <w:p w14:paraId="19447F61" w14:textId="3649BAB4" w:rsidR="001C7821" w:rsidRPr="00B6236C" w:rsidRDefault="00FE034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C7821" w:rsidRPr="00B6236C" w14:paraId="38FB4C80" w14:textId="77777777" w:rsidTr="001C7821">
        <w:trPr>
          <w:cantSplit/>
        </w:trPr>
        <w:tc>
          <w:tcPr>
            <w:tcW w:w="5310" w:type="dxa"/>
          </w:tcPr>
          <w:p w14:paraId="29547795" w14:textId="6E400FB8" w:rsidR="001C7821" w:rsidRPr="00B6236C" w:rsidRDefault="00FE034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Jira Administration</w:t>
            </w:r>
          </w:p>
        </w:tc>
        <w:tc>
          <w:tcPr>
            <w:tcW w:w="1260" w:type="dxa"/>
          </w:tcPr>
          <w:p w14:paraId="287C6A78" w14:textId="0781B433" w:rsidR="001C7821" w:rsidRPr="00B6236C" w:rsidRDefault="00FE034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5%</w:t>
            </w:r>
          </w:p>
        </w:tc>
        <w:tc>
          <w:tcPr>
            <w:tcW w:w="1800" w:type="dxa"/>
          </w:tcPr>
          <w:p w14:paraId="480D412E" w14:textId="57E791FD" w:rsidR="001C7821" w:rsidRPr="00B6236C" w:rsidRDefault="00FE034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Hanith Atluri</w:t>
            </w:r>
          </w:p>
        </w:tc>
        <w:tc>
          <w:tcPr>
            <w:tcW w:w="1710" w:type="dxa"/>
          </w:tcPr>
          <w:p w14:paraId="3F8A5568" w14:textId="4D374C91" w:rsidR="001C7821" w:rsidRPr="00B6236C" w:rsidRDefault="00FE034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</w:tbl>
    <w:p w14:paraId="1BB29C8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7BB9CB8D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2C7CB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1304CF48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21C2D43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53FC5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C401B7" w:rsidRPr="00B6236C" w14:paraId="598F2C2A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0B4AE" w14:textId="78D38EA2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Delivery Schedule Spring Sheet</w:t>
            </w:r>
            <w:r w:rsidR="00B212DB">
              <w:rPr>
                <w:szCs w:val="18"/>
              </w:rPr>
              <w:t>_Updated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0418A" w14:textId="6ED36C86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4CB48FEE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E29B6" w14:textId="0AC1E410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 Template Xero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31EE2" w14:textId="62471121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1BD6FEE7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77E573" w14:textId="77777777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AA499E" w14:textId="77777777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1FDA8DB" w14:textId="77777777" w:rsidR="004D42BB" w:rsidRDefault="004D42BB" w:rsidP="00361221"/>
    <w:p w14:paraId="1B43913C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947908" w:rsidRPr="00B6236C" w14:paraId="231C17D2" w14:textId="77777777" w:rsidTr="00362BA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A275CB4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31F4C519" w14:textId="77777777" w:rsidTr="00362BA6">
        <w:trPr>
          <w:cantSplit/>
        </w:trPr>
        <w:tc>
          <w:tcPr>
            <w:tcW w:w="5940" w:type="dxa"/>
            <w:shd w:val="pct12" w:color="auto" w:fill="FFFFFF"/>
          </w:tcPr>
          <w:p w14:paraId="07CA9022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40" w:type="dxa"/>
            <w:shd w:val="pct12" w:color="auto" w:fill="FFFFFF"/>
          </w:tcPr>
          <w:p w14:paraId="01082EB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7B28FEA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26C7" w14:textId="3F87B91F" w:rsidR="00947908" w:rsidRPr="00B6236C" w:rsidRDefault="007A0C33" w:rsidP="00487A8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 issues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E6557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2337281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C2F2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EADE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09E5DF7E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CA00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4B663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3972079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BB8AF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CFD7C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C5C0F6" w14:textId="77777777" w:rsidR="00947908" w:rsidRDefault="00947908" w:rsidP="00361221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176704" w:rsidRPr="00B6236C" w14:paraId="65A2A5D0" w14:textId="77777777" w:rsidTr="00362BA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88872A3" w14:textId="3ED28328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587A43">
              <w:rPr>
                <w:sz w:val="18"/>
                <w:szCs w:val="18"/>
              </w:rPr>
              <w:t>Agenda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0</w:t>
            </w:r>
            <w:r w:rsidR="00B212DB">
              <w:rPr>
                <w:sz w:val="18"/>
                <w:szCs w:val="18"/>
              </w:rPr>
              <w:t>3</w:t>
            </w:r>
            <w:r w:rsidR="00782987">
              <w:rPr>
                <w:sz w:val="18"/>
                <w:szCs w:val="18"/>
              </w:rPr>
              <w:t>/</w:t>
            </w:r>
            <w:r w:rsidR="00FE034B">
              <w:rPr>
                <w:sz w:val="18"/>
                <w:szCs w:val="18"/>
              </w:rPr>
              <w:t>13</w:t>
            </w:r>
            <w:r w:rsidR="00782987">
              <w:rPr>
                <w:sz w:val="18"/>
                <w:szCs w:val="18"/>
              </w:rPr>
              <w:t>/2024 (Tentative)</w:t>
            </w:r>
          </w:p>
        </w:tc>
      </w:tr>
      <w:tr w:rsidR="00176704" w:rsidRPr="00B6236C" w14:paraId="6898FE80" w14:textId="77777777" w:rsidTr="00D628F8">
        <w:trPr>
          <w:cantSplit/>
        </w:trPr>
        <w:tc>
          <w:tcPr>
            <w:tcW w:w="4680" w:type="dxa"/>
            <w:shd w:val="pct12" w:color="auto" w:fill="FFFFFF"/>
          </w:tcPr>
          <w:p w14:paraId="2BC00B2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178DB45" w14:textId="77777777" w:rsidR="00176704" w:rsidRDefault="00576D4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Target </w:t>
            </w:r>
            <w:r w:rsidR="00176704">
              <w:rPr>
                <w:b/>
                <w:szCs w:val="18"/>
              </w:rPr>
              <w:t>Progress %</w:t>
            </w:r>
          </w:p>
        </w:tc>
        <w:tc>
          <w:tcPr>
            <w:tcW w:w="1980" w:type="dxa"/>
            <w:shd w:val="pct12" w:color="auto" w:fill="FFFFFF"/>
          </w:tcPr>
          <w:p w14:paraId="1480A27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160" w:type="dxa"/>
            <w:shd w:val="pct12" w:color="auto" w:fill="FFFFFF"/>
          </w:tcPr>
          <w:p w14:paraId="25E54BC8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4E4E" w:rsidRPr="00B6236C" w14:paraId="4F9F52E6" w14:textId="77777777" w:rsidTr="00D628F8">
        <w:trPr>
          <w:cantSplit/>
        </w:trPr>
        <w:tc>
          <w:tcPr>
            <w:tcW w:w="4680" w:type="dxa"/>
          </w:tcPr>
          <w:p w14:paraId="50685798" w14:textId="54F9B896" w:rsidR="00144E4E" w:rsidRPr="00B6236C" w:rsidRDefault="00FE034B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Creating JIRA Project and inviting team members</w:t>
            </w:r>
          </w:p>
        </w:tc>
        <w:tc>
          <w:tcPr>
            <w:tcW w:w="1260" w:type="dxa"/>
          </w:tcPr>
          <w:p w14:paraId="4DF53158" w14:textId="128F0909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5272CF9D" w14:textId="6A62EDCC" w:rsidR="00144E4E" w:rsidRPr="00B6236C" w:rsidRDefault="00FE034B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Hanith Atluri</w:t>
            </w:r>
          </w:p>
        </w:tc>
        <w:tc>
          <w:tcPr>
            <w:tcW w:w="2160" w:type="dxa"/>
          </w:tcPr>
          <w:p w14:paraId="1993A14A" w14:textId="1C476271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44E4E" w:rsidRPr="00B6236C" w14:paraId="7644D4D7" w14:textId="77777777" w:rsidTr="00D628F8">
        <w:trPr>
          <w:cantSplit/>
        </w:trPr>
        <w:tc>
          <w:tcPr>
            <w:tcW w:w="4680" w:type="dxa"/>
          </w:tcPr>
          <w:p w14:paraId="2E3C122E" w14:textId="090A34B1" w:rsidR="00144E4E" w:rsidRPr="00B6236C" w:rsidRDefault="00FE034B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GitHub Repository</w:t>
            </w:r>
          </w:p>
        </w:tc>
        <w:tc>
          <w:tcPr>
            <w:tcW w:w="1260" w:type="dxa"/>
          </w:tcPr>
          <w:p w14:paraId="51923345" w14:textId="0BF86090" w:rsidR="00144E4E" w:rsidRPr="00B6236C" w:rsidRDefault="00471CFF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70C5BF9F" w14:textId="190227B1" w:rsidR="00144E4E" w:rsidRPr="00B6236C" w:rsidRDefault="00FE034B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  <w:tc>
          <w:tcPr>
            <w:tcW w:w="2160" w:type="dxa"/>
          </w:tcPr>
          <w:p w14:paraId="6D5523A1" w14:textId="3B0B2F32" w:rsidR="00144E4E" w:rsidRPr="00B6236C" w:rsidRDefault="00471CFF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76704" w:rsidRPr="00B6236C" w14:paraId="3F8AD912" w14:textId="77777777" w:rsidTr="00D628F8">
        <w:trPr>
          <w:cantSplit/>
        </w:trPr>
        <w:tc>
          <w:tcPr>
            <w:tcW w:w="4680" w:type="dxa"/>
          </w:tcPr>
          <w:p w14:paraId="49A637F6" w14:textId="696277CC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8BDBBF3" w14:textId="14E67D52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1E01C1C" w14:textId="58D595F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3DA35F46" w14:textId="2AE2C61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02B48476" w14:textId="77777777" w:rsidTr="00D628F8">
        <w:trPr>
          <w:cantSplit/>
        </w:trPr>
        <w:tc>
          <w:tcPr>
            <w:tcW w:w="4680" w:type="dxa"/>
          </w:tcPr>
          <w:p w14:paraId="4CB65CCF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B133FCD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C8363B3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5794CE2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24A4662" w14:textId="77777777" w:rsidR="00722485" w:rsidRDefault="00722485" w:rsidP="00361221"/>
    <w:sectPr w:rsidR="00722485" w:rsidSect="00571E59">
      <w:headerReference w:type="default" r:id="rId8"/>
      <w:footerReference w:type="default" r:id="rId9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5819E" w14:textId="77777777" w:rsidR="00571E59" w:rsidRDefault="00571E59">
      <w:r>
        <w:separator/>
      </w:r>
    </w:p>
  </w:endnote>
  <w:endnote w:type="continuationSeparator" w:id="0">
    <w:p w14:paraId="4C26DF48" w14:textId="77777777" w:rsidR="00571E59" w:rsidRDefault="0057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8F55" w14:textId="77777777" w:rsidR="00623671" w:rsidRDefault="00623671">
    <w:pPr>
      <w:pStyle w:val="Footer"/>
    </w:pPr>
  </w:p>
  <w:p w14:paraId="051B8500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E0B9" w14:textId="77777777" w:rsidR="00571E59" w:rsidRDefault="00571E59">
      <w:r>
        <w:separator/>
      </w:r>
    </w:p>
  </w:footnote>
  <w:footnote w:type="continuationSeparator" w:id="0">
    <w:p w14:paraId="21101DF0" w14:textId="77777777" w:rsidR="00571E59" w:rsidRDefault="00571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7A281" w14:textId="432396F9" w:rsidR="00623671" w:rsidRDefault="001E5D28">
    <w:pPr>
      <w:pStyle w:val="Header"/>
    </w:pPr>
    <w:r w:rsidRPr="00A15E3B">
      <w:rPr>
        <w:noProof/>
      </w:rPr>
      <w:drawing>
        <wp:inline distT="0" distB="0" distL="0" distR="0" wp14:anchorId="52E31D3E" wp14:editId="390D0272">
          <wp:extent cx="1828800" cy="78676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1ED34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6026"/>
    <w:multiLevelType w:val="hybridMultilevel"/>
    <w:tmpl w:val="AE5C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97B0F"/>
    <w:multiLevelType w:val="hybridMultilevel"/>
    <w:tmpl w:val="1BCCD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130754">
    <w:abstractNumId w:val="2"/>
  </w:num>
  <w:num w:numId="2" w16cid:durableId="1325548393">
    <w:abstractNumId w:val="0"/>
  </w:num>
  <w:num w:numId="3" w16cid:durableId="119230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754E8"/>
    <w:rsid w:val="000A4404"/>
    <w:rsid w:val="000D61DB"/>
    <w:rsid w:val="001071C3"/>
    <w:rsid w:val="00144E4E"/>
    <w:rsid w:val="00155255"/>
    <w:rsid w:val="00176704"/>
    <w:rsid w:val="001C4FA6"/>
    <w:rsid w:val="001C7821"/>
    <w:rsid w:val="001D7DC5"/>
    <w:rsid w:val="001E5D28"/>
    <w:rsid w:val="001F7AEC"/>
    <w:rsid w:val="002262DC"/>
    <w:rsid w:val="00234709"/>
    <w:rsid w:val="002A6FDA"/>
    <w:rsid w:val="002E5788"/>
    <w:rsid w:val="00307715"/>
    <w:rsid w:val="00334C06"/>
    <w:rsid w:val="00361221"/>
    <w:rsid w:val="00362BA6"/>
    <w:rsid w:val="00362BE6"/>
    <w:rsid w:val="00375138"/>
    <w:rsid w:val="003A682F"/>
    <w:rsid w:val="003B2F07"/>
    <w:rsid w:val="003D6B3B"/>
    <w:rsid w:val="003E29CC"/>
    <w:rsid w:val="004266D5"/>
    <w:rsid w:val="00427D0E"/>
    <w:rsid w:val="00434BC7"/>
    <w:rsid w:val="00471CFF"/>
    <w:rsid w:val="00476A2F"/>
    <w:rsid w:val="00487A81"/>
    <w:rsid w:val="004D42BB"/>
    <w:rsid w:val="004E7F07"/>
    <w:rsid w:val="00503C73"/>
    <w:rsid w:val="00527B5C"/>
    <w:rsid w:val="0053679B"/>
    <w:rsid w:val="00571E59"/>
    <w:rsid w:val="00576D44"/>
    <w:rsid w:val="00587A43"/>
    <w:rsid w:val="00590277"/>
    <w:rsid w:val="005A6D89"/>
    <w:rsid w:val="005E2393"/>
    <w:rsid w:val="005E5638"/>
    <w:rsid w:val="00600434"/>
    <w:rsid w:val="00623671"/>
    <w:rsid w:val="00652E3C"/>
    <w:rsid w:val="006F4AD9"/>
    <w:rsid w:val="00722485"/>
    <w:rsid w:val="007312A0"/>
    <w:rsid w:val="007357C1"/>
    <w:rsid w:val="00760CE3"/>
    <w:rsid w:val="00760F00"/>
    <w:rsid w:val="00781131"/>
    <w:rsid w:val="00782987"/>
    <w:rsid w:val="00784F20"/>
    <w:rsid w:val="007A0C33"/>
    <w:rsid w:val="008013ED"/>
    <w:rsid w:val="00842848"/>
    <w:rsid w:val="00857CFB"/>
    <w:rsid w:val="00877AD4"/>
    <w:rsid w:val="008A77C4"/>
    <w:rsid w:val="008C1ECE"/>
    <w:rsid w:val="008C5E39"/>
    <w:rsid w:val="008D414E"/>
    <w:rsid w:val="008E589B"/>
    <w:rsid w:val="00927B59"/>
    <w:rsid w:val="00947908"/>
    <w:rsid w:val="009F19E3"/>
    <w:rsid w:val="00A03F0C"/>
    <w:rsid w:val="00A15E3B"/>
    <w:rsid w:val="00A274F1"/>
    <w:rsid w:val="00A46471"/>
    <w:rsid w:val="00AA14F1"/>
    <w:rsid w:val="00AA44D2"/>
    <w:rsid w:val="00AB4422"/>
    <w:rsid w:val="00AD1889"/>
    <w:rsid w:val="00AF26B6"/>
    <w:rsid w:val="00B212DB"/>
    <w:rsid w:val="00B36BC4"/>
    <w:rsid w:val="00B6236C"/>
    <w:rsid w:val="00C21AF9"/>
    <w:rsid w:val="00C401B7"/>
    <w:rsid w:val="00C6291B"/>
    <w:rsid w:val="00C92743"/>
    <w:rsid w:val="00C94BEB"/>
    <w:rsid w:val="00CC3C30"/>
    <w:rsid w:val="00CE644F"/>
    <w:rsid w:val="00CF7E44"/>
    <w:rsid w:val="00D1263A"/>
    <w:rsid w:val="00D628F8"/>
    <w:rsid w:val="00DA7E40"/>
    <w:rsid w:val="00DB7394"/>
    <w:rsid w:val="00DC3F61"/>
    <w:rsid w:val="00E559A3"/>
    <w:rsid w:val="00EB0D3A"/>
    <w:rsid w:val="00F01AD3"/>
    <w:rsid w:val="00F15879"/>
    <w:rsid w:val="00F16464"/>
    <w:rsid w:val="00F24950"/>
    <w:rsid w:val="00F43470"/>
    <w:rsid w:val="00FC43EB"/>
    <w:rsid w:val="00FC5D50"/>
    <w:rsid w:val="00FE034B"/>
    <w:rsid w:val="00FE4E18"/>
    <w:rsid w:val="00FE768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3C5AC"/>
  <w15:chartTrackingRefBased/>
  <w15:docId w15:val="{77B1E323-D442-410D-AA19-96D1A23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FE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4E80-FE3E-49BB-8B37-806EA106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Noel Sam Routhu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Noel Sam Routhu</cp:lastModifiedBy>
  <cp:revision>5</cp:revision>
  <cp:lastPrinted>2022-09-22T21:53:00Z</cp:lastPrinted>
  <dcterms:created xsi:type="dcterms:W3CDTF">2024-02-29T14:17:00Z</dcterms:created>
  <dcterms:modified xsi:type="dcterms:W3CDTF">2024-03-10T22:11:00Z</dcterms:modified>
  <cp:category>Rev 1.1;last template edit 3-5-05 gje</cp:category>
</cp:coreProperties>
</file>