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E79B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5A4D06D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2F463A7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80CDD25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008CA944" w14:textId="6933330F" w:rsidR="004266D5" w:rsidRPr="00B6236C" w:rsidRDefault="00A27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 1</w:t>
            </w:r>
          </w:p>
        </w:tc>
      </w:tr>
      <w:tr w:rsidR="004266D5" w:rsidRPr="00B6236C" w14:paraId="7664EA1D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43ED4BC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6973F0EC" w14:textId="610A34AD" w:rsidR="004266D5" w:rsidRPr="00B6236C" w:rsidRDefault="001C4FA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</w:t>
            </w:r>
            <w:r w:rsidR="00A274F1">
              <w:rPr>
                <w:i w:val="0"/>
                <w:szCs w:val="18"/>
              </w:rPr>
              <w:t>/</w:t>
            </w:r>
            <w:r w:rsidR="00AA14F1">
              <w:rPr>
                <w:i w:val="0"/>
                <w:szCs w:val="18"/>
              </w:rPr>
              <w:t>14</w:t>
            </w:r>
            <w:r w:rsidR="00A274F1">
              <w:rPr>
                <w:i w:val="0"/>
                <w:szCs w:val="18"/>
              </w:rPr>
              <w:t>/2024</w:t>
            </w:r>
          </w:p>
        </w:tc>
        <w:tc>
          <w:tcPr>
            <w:tcW w:w="1800" w:type="dxa"/>
            <w:shd w:val="pct12" w:color="auto" w:fill="FFFFFF"/>
          </w:tcPr>
          <w:p w14:paraId="1FEE6DE8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8FB291D" w14:textId="02287052" w:rsidR="004266D5" w:rsidRPr="00B6236C" w:rsidRDefault="00AA1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 pm to 10:30</w:t>
            </w:r>
            <w:r w:rsidR="00A274F1">
              <w:rPr>
                <w:i w:val="0"/>
                <w:szCs w:val="18"/>
              </w:rPr>
              <w:t xml:space="preserve"> </w:t>
            </w:r>
          </w:p>
        </w:tc>
      </w:tr>
      <w:tr w:rsidR="004266D5" w:rsidRPr="00B6236C" w14:paraId="2EAFDDC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8765DAA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FF3F171" w14:textId="6698D7F8" w:rsidR="004266D5" w:rsidRPr="00B6236C" w:rsidRDefault="00A27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Noel Sam Routhu</w:t>
            </w:r>
          </w:p>
        </w:tc>
        <w:tc>
          <w:tcPr>
            <w:tcW w:w="1800" w:type="dxa"/>
            <w:shd w:val="pct12" w:color="auto" w:fill="FFFFFF"/>
          </w:tcPr>
          <w:p w14:paraId="1C8235C0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4A54B4FB" w14:textId="03FE1EA7" w:rsidR="004266D5" w:rsidRPr="00B6236C" w:rsidRDefault="00AA1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</w:p>
        </w:tc>
      </w:tr>
    </w:tbl>
    <w:p w14:paraId="2BDCA211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6AB2CA3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4A42408A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15DDCD1A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456A5F5" w14:textId="79084385" w:rsidR="00A274F1" w:rsidRDefault="00AA14F1" w:rsidP="00A274F1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Deliverable Progress update</w:t>
            </w:r>
          </w:p>
          <w:p w14:paraId="6804A93F" w14:textId="3E72BBDA" w:rsidR="001C4FA6" w:rsidRPr="00B6236C" w:rsidRDefault="00AA14F1" w:rsidP="00A274F1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Xero Application Walkthrough</w:t>
            </w:r>
          </w:p>
        </w:tc>
      </w:tr>
    </w:tbl>
    <w:p w14:paraId="7912118B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2970"/>
        <w:gridCol w:w="270"/>
        <w:gridCol w:w="270"/>
      </w:tblGrid>
      <w:tr w:rsidR="004266D5" w:rsidRPr="00B6236C" w14:paraId="0FF3C9CC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4537FD0E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6F0B5C21" w14:textId="77777777" w:rsidTr="003A682F">
        <w:trPr>
          <w:cantSplit/>
          <w:tblHeader/>
        </w:trPr>
        <w:tc>
          <w:tcPr>
            <w:tcW w:w="6570" w:type="dxa"/>
            <w:tcBorders>
              <w:top w:val="nil"/>
              <w:bottom w:val="nil"/>
            </w:tcBorders>
            <w:shd w:val="pct12" w:color="auto" w:fill="FFFFFF"/>
          </w:tcPr>
          <w:p w14:paraId="16914412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2970" w:type="dxa"/>
            <w:tcBorders>
              <w:top w:val="nil"/>
              <w:bottom w:val="nil"/>
            </w:tcBorders>
            <w:shd w:val="pct12" w:color="auto" w:fill="FFFFFF"/>
          </w:tcPr>
          <w:p w14:paraId="5DED196A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6BF4DE28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2BFB9EE4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623671" w:rsidRPr="00B6236C" w14:paraId="1AFE9577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DA4CE2" w14:textId="5DDFEEC2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Noel Sam Routhu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EC44D59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BD8219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D8DFBB9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4266D5" w:rsidRPr="00B6236C" w14:paraId="1C30E8C9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8C4FB" w14:textId="5B60B905" w:rsidR="004266D5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Matt Borkowski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269A75A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45FD30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A0EFDF2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701A671A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5F1F85" w14:textId="0B8B30DB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Naga Bavana Kolasani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B48E325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3ED44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361F5A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32D180BE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F24350" w14:textId="31C2EF33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Yash Vora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C0D1912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87AC8B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8F324A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5A7CFEE7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44D8B5" w14:textId="380890A7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Jingsi Hu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E3A6FDF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E288DE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7A971BC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144E4E" w:rsidRPr="00B6236C" w14:paraId="0623CFAC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4BDA4F" w14:textId="72FE5D55" w:rsidR="00144E4E" w:rsidRPr="00B6236C" w:rsidRDefault="00144E4E" w:rsidP="00144E4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Sashank Allugunti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102BBE0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0EE5C89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360DDA5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</w:tr>
      <w:tr w:rsidR="00144E4E" w:rsidRPr="00B6236C" w14:paraId="3CBA7D89" w14:textId="77777777" w:rsidTr="00A274F1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E2ACF6" w14:textId="7B26B5BB" w:rsidR="00144E4E" w:rsidRPr="00B6236C" w:rsidRDefault="00144E4E" w:rsidP="00144E4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Hanith Atluri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1122B0A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109F807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7CCC68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</w:tr>
      <w:tr w:rsidR="00144E4E" w:rsidRPr="00B6236C" w14:paraId="6034CA30" w14:textId="77777777" w:rsidTr="00A274F1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0A39DE" w14:textId="3AE65BD3" w:rsidR="00144E4E" w:rsidRDefault="00144E4E" w:rsidP="00144E4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Harsh Moradiya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85AFEB9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5EAC975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B3F8DEE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</w:tr>
      <w:tr w:rsidR="00144E4E" w:rsidRPr="00B6236C" w14:paraId="1123C5D0" w14:textId="77777777" w:rsidTr="00A274F1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CFCC94" w14:textId="325D8505" w:rsidR="00144E4E" w:rsidRDefault="00144E4E" w:rsidP="00144E4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Meghana Gudipati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6E80628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4115CE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1EE619E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</w:tr>
      <w:tr w:rsidR="00144E4E" w:rsidRPr="00B6236C" w14:paraId="793AC531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18A614" w14:textId="72A04AE4" w:rsidR="00144E4E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6FA8429A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250FF92B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70D6BDC3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</w:tr>
    </w:tbl>
    <w:p w14:paraId="596EBCBF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1C7821" w:rsidRPr="00B6236C" w14:paraId="5EE84795" w14:textId="77777777" w:rsidTr="00877AD4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084BCC46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6C38F96D" w14:textId="77777777" w:rsidTr="001C7821">
        <w:trPr>
          <w:cantSplit/>
        </w:trPr>
        <w:tc>
          <w:tcPr>
            <w:tcW w:w="5310" w:type="dxa"/>
            <w:shd w:val="pct12" w:color="auto" w:fill="FFFFFF"/>
          </w:tcPr>
          <w:p w14:paraId="100F1B23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2E90D8CB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05D9BDBD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0D50B4E9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C7821" w:rsidRPr="00B6236C" w14:paraId="7405FEF6" w14:textId="77777777" w:rsidTr="001C7821">
        <w:trPr>
          <w:cantSplit/>
        </w:trPr>
        <w:tc>
          <w:tcPr>
            <w:tcW w:w="5310" w:type="dxa"/>
          </w:tcPr>
          <w:p w14:paraId="60C5BFEF" w14:textId="1716C69D" w:rsidR="001C7821" w:rsidRPr="00B6236C" w:rsidRDefault="00144E4E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Context Diagram </w:t>
            </w:r>
          </w:p>
        </w:tc>
        <w:tc>
          <w:tcPr>
            <w:tcW w:w="1260" w:type="dxa"/>
          </w:tcPr>
          <w:p w14:paraId="1D611F0D" w14:textId="43F545DD" w:rsidR="001C7821" w:rsidRPr="00B6236C" w:rsidRDefault="00AA14F1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85</w:t>
            </w:r>
            <w:r w:rsidR="00144E4E">
              <w:rPr>
                <w:szCs w:val="18"/>
              </w:rPr>
              <w:t>%</w:t>
            </w:r>
          </w:p>
        </w:tc>
        <w:tc>
          <w:tcPr>
            <w:tcW w:w="1800" w:type="dxa"/>
          </w:tcPr>
          <w:p w14:paraId="31F0E66D" w14:textId="284FBEAD" w:rsidR="001C7821" w:rsidRPr="00B6236C" w:rsidRDefault="00144E4E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Meghana Gudipati</w:t>
            </w:r>
          </w:p>
        </w:tc>
        <w:tc>
          <w:tcPr>
            <w:tcW w:w="1710" w:type="dxa"/>
          </w:tcPr>
          <w:p w14:paraId="01C4BFFD" w14:textId="6EE3A657" w:rsidR="001C7821" w:rsidRPr="00B6236C" w:rsidRDefault="00AA14F1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Bavana</w:t>
            </w:r>
          </w:p>
        </w:tc>
      </w:tr>
      <w:tr w:rsidR="001C7821" w:rsidRPr="00B6236C" w14:paraId="2A6A3BAF" w14:textId="77777777" w:rsidTr="001C7821">
        <w:trPr>
          <w:cantSplit/>
        </w:trPr>
        <w:tc>
          <w:tcPr>
            <w:tcW w:w="5310" w:type="dxa"/>
          </w:tcPr>
          <w:p w14:paraId="25130A19" w14:textId="22322612" w:rsidR="001C7821" w:rsidRPr="00B6236C" w:rsidRDefault="00144E4E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Functional Decomposition </w:t>
            </w:r>
            <w:r w:rsidR="00AA14F1">
              <w:rPr>
                <w:szCs w:val="18"/>
              </w:rPr>
              <w:t>Diagram</w:t>
            </w:r>
          </w:p>
        </w:tc>
        <w:tc>
          <w:tcPr>
            <w:tcW w:w="1260" w:type="dxa"/>
          </w:tcPr>
          <w:p w14:paraId="66772CAF" w14:textId="6A76A994" w:rsidR="001C7821" w:rsidRPr="00B6236C" w:rsidRDefault="00AA14F1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85</w:t>
            </w:r>
            <w:r w:rsidR="00144E4E">
              <w:rPr>
                <w:szCs w:val="18"/>
              </w:rPr>
              <w:t>%</w:t>
            </w:r>
          </w:p>
        </w:tc>
        <w:tc>
          <w:tcPr>
            <w:tcW w:w="1800" w:type="dxa"/>
          </w:tcPr>
          <w:p w14:paraId="04FA19FB" w14:textId="3430A2D6" w:rsidR="001C7821" w:rsidRPr="00B6236C" w:rsidRDefault="00144E4E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Harsh Moradiya</w:t>
            </w:r>
          </w:p>
        </w:tc>
        <w:tc>
          <w:tcPr>
            <w:tcW w:w="1710" w:type="dxa"/>
          </w:tcPr>
          <w:p w14:paraId="09C374F3" w14:textId="090064DB" w:rsidR="001C7821" w:rsidRPr="00B6236C" w:rsidRDefault="00AA14F1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Vora</w:t>
            </w:r>
          </w:p>
        </w:tc>
      </w:tr>
      <w:tr w:rsidR="001C7821" w:rsidRPr="00B6236C" w14:paraId="73D76542" w14:textId="77777777" w:rsidTr="001C7821">
        <w:trPr>
          <w:cantSplit/>
        </w:trPr>
        <w:tc>
          <w:tcPr>
            <w:tcW w:w="5310" w:type="dxa"/>
          </w:tcPr>
          <w:p w14:paraId="48808543" w14:textId="7152CA76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5852945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608CEBF2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9447F61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7821" w:rsidRPr="00B6236C" w14:paraId="38FB4C80" w14:textId="77777777" w:rsidTr="001C7821">
        <w:trPr>
          <w:cantSplit/>
        </w:trPr>
        <w:tc>
          <w:tcPr>
            <w:tcW w:w="5310" w:type="dxa"/>
          </w:tcPr>
          <w:p w14:paraId="29547795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287C6A7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480D412E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F8A556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BB29C8D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7BB9CB8D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2E2C7CB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1304CF48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21C2D437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53FC59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598F2C2A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0B4AE" w14:textId="07CA175C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Delivery Schedule Spring Sheet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70418A" w14:textId="56C77CA2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527B5C" w:rsidRPr="00B6236C" w14:paraId="4CB48FEE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9E29B6" w14:textId="3819C751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RCT Template Xero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31EE2" w14:textId="14326FF9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527B5C" w:rsidRPr="00B6236C" w14:paraId="01FD036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02706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9F228A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1BD6FEE7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277E573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CAA499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1FDA8DB" w14:textId="77777777" w:rsidR="004D42BB" w:rsidRDefault="004D42BB" w:rsidP="00361221"/>
    <w:p w14:paraId="1B43913C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40"/>
      </w:tblGrid>
      <w:tr w:rsidR="00947908" w:rsidRPr="00B6236C" w14:paraId="231C17D2" w14:textId="77777777" w:rsidTr="00362BA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A275CB4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31F4C519" w14:textId="77777777" w:rsidTr="00362BA6">
        <w:trPr>
          <w:cantSplit/>
        </w:trPr>
        <w:tc>
          <w:tcPr>
            <w:tcW w:w="5940" w:type="dxa"/>
            <w:shd w:val="pct12" w:color="auto" w:fill="FFFFFF"/>
          </w:tcPr>
          <w:p w14:paraId="07CA9022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40" w:type="dxa"/>
            <w:shd w:val="pct12" w:color="auto" w:fill="FFFFFF"/>
          </w:tcPr>
          <w:p w14:paraId="01082EB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7B28FEA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A26C7" w14:textId="2AA551EF" w:rsidR="00947908" w:rsidRPr="00B6236C" w:rsidRDefault="00AA14F1" w:rsidP="00487A8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People not attending the meeting on time.</w:t>
            </w: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E6557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2337281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47C2F2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EADE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09E5DF7E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CA00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4B663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3972079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2BB8AF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CFD7C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7C5C0F6" w14:textId="77777777" w:rsidR="00947908" w:rsidRDefault="00947908" w:rsidP="00361221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980"/>
        <w:gridCol w:w="2160"/>
      </w:tblGrid>
      <w:tr w:rsidR="00176704" w:rsidRPr="00B6236C" w14:paraId="65A2A5D0" w14:textId="77777777" w:rsidTr="00362BA6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388872A3" w14:textId="79E02F07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587A43">
              <w:rPr>
                <w:sz w:val="18"/>
                <w:szCs w:val="18"/>
              </w:rPr>
              <w:t>Agenda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02/</w:t>
            </w:r>
            <w:r w:rsidR="00AA14F1">
              <w:rPr>
                <w:sz w:val="18"/>
                <w:szCs w:val="18"/>
              </w:rPr>
              <w:t>16</w:t>
            </w:r>
            <w:r w:rsidR="00782987">
              <w:rPr>
                <w:sz w:val="18"/>
                <w:szCs w:val="18"/>
              </w:rPr>
              <w:t>/2024 (Tentative)</w:t>
            </w:r>
          </w:p>
        </w:tc>
      </w:tr>
      <w:tr w:rsidR="00176704" w:rsidRPr="00B6236C" w14:paraId="6898FE80" w14:textId="77777777" w:rsidTr="00D628F8">
        <w:trPr>
          <w:cantSplit/>
        </w:trPr>
        <w:tc>
          <w:tcPr>
            <w:tcW w:w="4680" w:type="dxa"/>
            <w:shd w:val="pct12" w:color="auto" w:fill="FFFFFF"/>
          </w:tcPr>
          <w:p w14:paraId="2BC00B2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0178DB45" w14:textId="77777777" w:rsidR="00176704" w:rsidRDefault="00576D4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Target </w:t>
            </w:r>
            <w:r w:rsidR="00176704">
              <w:rPr>
                <w:b/>
                <w:szCs w:val="18"/>
              </w:rPr>
              <w:t>Progress %</w:t>
            </w:r>
          </w:p>
        </w:tc>
        <w:tc>
          <w:tcPr>
            <w:tcW w:w="1980" w:type="dxa"/>
            <w:shd w:val="pct12" w:color="auto" w:fill="FFFFFF"/>
          </w:tcPr>
          <w:p w14:paraId="1480A27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160" w:type="dxa"/>
            <w:shd w:val="pct12" w:color="auto" w:fill="FFFFFF"/>
          </w:tcPr>
          <w:p w14:paraId="25E54BC8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44E4E" w:rsidRPr="00B6236C" w14:paraId="4F9F52E6" w14:textId="77777777" w:rsidTr="00D628F8">
        <w:trPr>
          <w:cantSplit/>
        </w:trPr>
        <w:tc>
          <w:tcPr>
            <w:tcW w:w="4680" w:type="dxa"/>
          </w:tcPr>
          <w:p w14:paraId="50685798" w14:textId="5C1F81AF" w:rsidR="00144E4E" w:rsidRPr="00B6236C" w:rsidRDefault="00AA14F1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 Week 4 Deliverables</w:t>
            </w:r>
          </w:p>
        </w:tc>
        <w:tc>
          <w:tcPr>
            <w:tcW w:w="1260" w:type="dxa"/>
          </w:tcPr>
          <w:p w14:paraId="4DF53158" w14:textId="128F0909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980" w:type="dxa"/>
          </w:tcPr>
          <w:p w14:paraId="5272CF9D" w14:textId="28E1C24E" w:rsidR="00144E4E" w:rsidRPr="00B6236C" w:rsidRDefault="00AA14F1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Noel Sam Routhu</w:t>
            </w:r>
          </w:p>
        </w:tc>
        <w:tc>
          <w:tcPr>
            <w:tcW w:w="2160" w:type="dxa"/>
          </w:tcPr>
          <w:p w14:paraId="1993A14A" w14:textId="0B9F5405" w:rsidR="00144E4E" w:rsidRPr="00B6236C" w:rsidRDefault="00AA14F1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44E4E" w:rsidRPr="00B6236C" w14:paraId="7644D4D7" w14:textId="77777777" w:rsidTr="00D628F8">
        <w:trPr>
          <w:cantSplit/>
        </w:trPr>
        <w:tc>
          <w:tcPr>
            <w:tcW w:w="4680" w:type="dxa"/>
          </w:tcPr>
          <w:p w14:paraId="2E3C122E" w14:textId="1AAAF0C0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51923345" w14:textId="50E9212F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0C5BF9F" w14:textId="1D0B2DCF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6D5523A1" w14:textId="3FBEFD60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76704" w:rsidRPr="00B6236C" w14:paraId="3F8AD912" w14:textId="77777777" w:rsidTr="00D628F8">
        <w:trPr>
          <w:cantSplit/>
        </w:trPr>
        <w:tc>
          <w:tcPr>
            <w:tcW w:w="4680" w:type="dxa"/>
          </w:tcPr>
          <w:p w14:paraId="49A637F6" w14:textId="696277CC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8BDBBF3" w14:textId="14E67D52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1E01C1C" w14:textId="58D595F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3DA35F46" w14:textId="2AE2C61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76704" w:rsidRPr="00B6236C" w14:paraId="02B48476" w14:textId="77777777" w:rsidTr="00D628F8">
        <w:trPr>
          <w:cantSplit/>
        </w:trPr>
        <w:tc>
          <w:tcPr>
            <w:tcW w:w="4680" w:type="dxa"/>
          </w:tcPr>
          <w:p w14:paraId="4CB65CCF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B133FCD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C8363B3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5794CE20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24A4662" w14:textId="77777777" w:rsidR="00722485" w:rsidRDefault="00722485" w:rsidP="00361221"/>
    <w:sectPr w:rsidR="00722485" w:rsidSect="00FF4A89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4A23A" w14:textId="77777777" w:rsidR="00FF4A89" w:rsidRDefault="00FF4A89">
      <w:r>
        <w:separator/>
      </w:r>
    </w:p>
  </w:endnote>
  <w:endnote w:type="continuationSeparator" w:id="0">
    <w:p w14:paraId="5030B631" w14:textId="77777777" w:rsidR="00FF4A89" w:rsidRDefault="00FF4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48F55" w14:textId="77777777" w:rsidR="00623671" w:rsidRDefault="00623671">
    <w:pPr>
      <w:pStyle w:val="Footer"/>
    </w:pPr>
  </w:p>
  <w:p w14:paraId="051B8500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6B5B6" w14:textId="77777777" w:rsidR="00FF4A89" w:rsidRDefault="00FF4A89">
      <w:r>
        <w:separator/>
      </w:r>
    </w:p>
  </w:footnote>
  <w:footnote w:type="continuationSeparator" w:id="0">
    <w:p w14:paraId="3D91556C" w14:textId="77777777" w:rsidR="00FF4A89" w:rsidRDefault="00FF4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7A281" w14:textId="432396F9" w:rsidR="00623671" w:rsidRDefault="001E5D28">
    <w:pPr>
      <w:pStyle w:val="Header"/>
    </w:pPr>
    <w:r w:rsidRPr="00A15E3B">
      <w:rPr>
        <w:noProof/>
      </w:rPr>
      <w:drawing>
        <wp:inline distT="0" distB="0" distL="0" distR="0" wp14:anchorId="52E31D3E" wp14:editId="390D0272">
          <wp:extent cx="1828800" cy="78676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F1ED34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6026"/>
    <w:multiLevelType w:val="hybridMultilevel"/>
    <w:tmpl w:val="BAB2E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130754">
    <w:abstractNumId w:val="1"/>
  </w:num>
  <w:num w:numId="2" w16cid:durableId="132554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D61DB"/>
    <w:rsid w:val="001071C3"/>
    <w:rsid w:val="00144E4E"/>
    <w:rsid w:val="00155255"/>
    <w:rsid w:val="00176704"/>
    <w:rsid w:val="001C4FA6"/>
    <w:rsid w:val="001C7821"/>
    <w:rsid w:val="001D7DC5"/>
    <w:rsid w:val="001E5D28"/>
    <w:rsid w:val="001F7AEC"/>
    <w:rsid w:val="002262DC"/>
    <w:rsid w:val="002A6FDA"/>
    <w:rsid w:val="002E5788"/>
    <w:rsid w:val="00307715"/>
    <w:rsid w:val="00361221"/>
    <w:rsid w:val="00362BA6"/>
    <w:rsid w:val="00362BE6"/>
    <w:rsid w:val="003A682F"/>
    <w:rsid w:val="003B2F07"/>
    <w:rsid w:val="003E29CC"/>
    <w:rsid w:val="004266D5"/>
    <w:rsid w:val="00427D0E"/>
    <w:rsid w:val="00434BC7"/>
    <w:rsid w:val="00476A2F"/>
    <w:rsid w:val="00487A81"/>
    <w:rsid w:val="004D42BB"/>
    <w:rsid w:val="00503C73"/>
    <w:rsid w:val="00527B5C"/>
    <w:rsid w:val="0053679B"/>
    <w:rsid w:val="00576D44"/>
    <w:rsid w:val="00587A43"/>
    <w:rsid w:val="00590277"/>
    <w:rsid w:val="005A6D89"/>
    <w:rsid w:val="005E5638"/>
    <w:rsid w:val="00623671"/>
    <w:rsid w:val="00652E3C"/>
    <w:rsid w:val="006F4AD9"/>
    <w:rsid w:val="00722485"/>
    <w:rsid w:val="007312A0"/>
    <w:rsid w:val="007357C1"/>
    <w:rsid w:val="00760F00"/>
    <w:rsid w:val="00782987"/>
    <w:rsid w:val="00784F20"/>
    <w:rsid w:val="008013ED"/>
    <w:rsid w:val="00842848"/>
    <w:rsid w:val="00857CFB"/>
    <w:rsid w:val="00877AD4"/>
    <w:rsid w:val="008A77C4"/>
    <w:rsid w:val="008C5E39"/>
    <w:rsid w:val="008D414E"/>
    <w:rsid w:val="008E589B"/>
    <w:rsid w:val="00927B59"/>
    <w:rsid w:val="00947908"/>
    <w:rsid w:val="009F19E3"/>
    <w:rsid w:val="00A03F0C"/>
    <w:rsid w:val="00A15E3B"/>
    <w:rsid w:val="00A274F1"/>
    <w:rsid w:val="00A46471"/>
    <w:rsid w:val="00AA14F1"/>
    <w:rsid w:val="00AA44D2"/>
    <w:rsid w:val="00AD1889"/>
    <w:rsid w:val="00AF26B6"/>
    <w:rsid w:val="00B36BC4"/>
    <w:rsid w:val="00B6236C"/>
    <w:rsid w:val="00C21AF9"/>
    <w:rsid w:val="00C6291B"/>
    <w:rsid w:val="00C92743"/>
    <w:rsid w:val="00C94BEB"/>
    <w:rsid w:val="00CE644F"/>
    <w:rsid w:val="00CF7E44"/>
    <w:rsid w:val="00D1263A"/>
    <w:rsid w:val="00D628F8"/>
    <w:rsid w:val="00DA7E40"/>
    <w:rsid w:val="00DB7394"/>
    <w:rsid w:val="00DC3F61"/>
    <w:rsid w:val="00E559A3"/>
    <w:rsid w:val="00F15879"/>
    <w:rsid w:val="00F16464"/>
    <w:rsid w:val="00F24950"/>
    <w:rsid w:val="00F43470"/>
    <w:rsid w:val="00FC43EB"/>
    <w:rsid w:val="00FE4E18"/>
    <w:rsid w:val="00FE7687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A3C5AC"/>
  <w15:chartTrackingRefBased/>
  <w15:docId w15:val="{77B1E323-D442-410D-AA19-96D1A237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5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Noel Sam Routhu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Noel Sam Routhu</cp:lastModifiedBy>
  <cp:revision>2</cp:revision>
  <cp:lastPrinted>2022-09-22T21:53:00Z</cp:lastPrinted>
  <dcterms:created xsi:type="dcterms:W3CDTF">2024-02-16T03:49:00Z</dcterms:created>
  <dcterms:modified xsi:type="dcterms:W3CDTF">2024-02-16T03:49:00Z</dcterms:modified>
  <cp:category>Rev 1.1;last template edit 3-5-05 gje</cp:category>
</cp:coreProperties>
</file>