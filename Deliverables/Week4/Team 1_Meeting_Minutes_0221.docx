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E79B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5A4D06D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2F463A7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80CDD25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008CA944" w14:textId="6933330F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 1</w:t>
            </w:r>
          </w:p>
        </w:tc>
      </w:tr>
      <w:tr w:rsidR="004266D5" w:rsidRPr="00B6236C" w14:paraId="7664EA1D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43ED4BC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6973F0EC" w14:textId="1CC73D4E" w:rsidR="004266D5" w:rsidRPr="00B6236C" w:rsidRDefault="001C4FA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</w:t>
            </w:r>
            <w:r w:rsidR="00A274F1">
              <w:rPr>
                <w:i w:val="0"/>
                <w:szCs w:val="18"/>
              </w:rPr>
              <w:t>/</w:t>
            </w:r>
            <w:r w:rsidR="00CC3C30">
              <w:rPr>
                <w:i w:val="0"/>
                <w:szCs w:val="18"/>
              </w:rPr>
              <w:t>21</w:t>
            </w:r>
            <w:r w:rsidR="00A274F1">
              <w:rPr>
                <w:i w:val="0"/>
                <w:szCs w:val="18"/>
              </w:rPr>
              <w:t>/2024</w:t>
            </w:r>
          </w:p>
        </w:tc>
        <w:tc>
          <w:tcPr>
            <w:tcW w:w="1800" w:type="dxa"/>
            <w:shd w:val="pct12" w:color="auto" w:fill="FFFFFF"/>
          </w:tcPr>
          <w:p w14:paraId="1FEE6DE8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8FB291D" w14:textId="1F774769" w:rsidR="004266D5" w:rsidRPr="00B6236C" w:rsidRDefault="00CC3C3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10:00 PM to 10:35PM</w:t>
            </w:r>
            <w:r w:rsidR="00A274F1">
              <w:rPr>
                <w:i w:val="0"/>
                <w:szCs w:val="18"/>
              </w:rPr>
              <w:t xml:space="preserve"> </w:t>
            </w:r>
          </w:p>
        </w:tc>
      </w:tr>
      <w:tr w:rsidR="004266D5" w:rsidRPr="00B6236C" w14:paraId="2EAFDDC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8765DAA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FF3F171" w14:textId="6698D7F8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Noel Sam Routhu</w:t>
            </w:r>
          </w:p>
        </w:tc>
        <w:tc>
          <w:tcPr>
            <w:tcW w:w="1800" w:type="dxa"/>
            <w:shd w:val="pct12" w:color="auto" w:fill="FFFFFF"/>
          </w:tcPr>
          <w:p w14:paraId="1C8235C0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A54B4FB" w14:textId="41A7D382" w:rsidR="004266D5" w:rsidRPr="00B6236C" w:rsidRDefault="00CC3C3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</w:p>
        </w:tc>
      </w:tr>
    </w:tbl>
    <w:p w14:paraId="2BDCA211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6AB2CA3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A42408A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15DDCD1A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06D9E96F" w14:textId="77777777" w:rsidR="00AB4422" w:rsidRDefault="00AB4422" w:rsidP="00A274F1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Fully achieved RCT Table for Xero (only Inventory of features)</w:t>
            </w:r>
          </w:p>
          <w:p w14:paraId="313AF46C" w14:textId="09FE69D8" w:rsidR="007A0C33" w:rsidRDefault="00AB4422" w:rsidP="00A274F1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Getting updates from the below teams on</w:t>
            </w:r>
            <w:r w:rsidR="007A0C33">
              <w:rPr>
                <w:szCs w:val="18"/>
              </w:rPr>
              <w:t xml:space="preserve"> Requirements Composition Table (RCT) for Xero Application</w:t>
            </w:r>
          </w:p>
          <w:p w14:paraId="52946742" w14:textId="77777777" w:rsidR="007A0C33" w:rsidRDefault="007A0C33" w:rsidP="007A0C33">
            <w:pPr>
              <w:pStyle w:val="CovFormText"/>
              <w:numPr>
                <w:ilvl w:val="1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Financial Data Entry Module</w:t>
            </w:r>
          </w:p>
          <w:p w14:paraId="619FDD77" w14:textId="17492942" w:rsidR="007A0C33" w:rsidRDefault="007A0C33" w:rsidP="007A0C33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Matt Borowski – Lead</w:t>
            </w:r>
          </w:p>
          <w:p w14:paraId="03560242" w14:textId="77777777" w:rsidR="007A0C33" w:rsidRDefault="007A0C33" w:rsidP="007A0C33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Naga Bavana Kolasani</w:t>
            </w:r>
          </w:p>
          <w:p w14:paraId="34455B4C" w14:textId="77777777" w:rsidR="007A0C33" w:rsidRDefault="007A0C33" w:rsidP="007A0C33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Yash Vora</w:t>
            </w:r>
          </w:p>
          <w:p w14:paraId="1F2869EA" w14:textId="596D9275" w:rsidR="003D6B3B" w:rsidRPr="00375138" w:rsidRDefault="007A0C33" w:rsidP="00375138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Jingsi Hu</w:t>
            </w:r>
          </w:p>
          <w:p w14:paraId="22E22AC7" w14:textId="77777777" w:rsidR="007A0C33" w:rsidRDefault="007A0C33" w:rsidP="007A0C33">
            <w:pPr>
              <w:pStyle w:val="CovFormText"/>
              <w:numPr>
                <w:ilvl w:val="1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Bank Feeds &amp; Re-conciliations</w:t>
            </w:r>
          </w:p>
          <w:p w14:paraId="753A8292" w14:textId="5B6035E4" w:rsidR="007A0C33" w:rsidRDefault="007A0C33" w:rsidP="007A0C33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Hanith Atluri – Lead</w:t>
            </w:r>
          </w:p>
          <w:p w14:paraId="1F28A053" w14:textId="77777777" w:rsidR="007A0C33" w:rsidRDefault="007A0C33" w:rsidP="007A0C33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Meghana Gudipati</w:t>
            </w:r>
          </w:p>
          <w:p w14:paraId="6804A93F" w14:textId="79666269" w:rsidR="00375138" w:rsidRPr="00AB4422" w:rsidRDefault="007A0C33" w:rsidP="00AB4422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Sashank Allugu</w:t>
            </w:r>
            <w:r w:rsidR="00375138">
              <w:rPr>
                <w:szCs w:val="18"/>
              </w:rPr>
              <w:t>nti</w:t>
            </w:r>
          </w:p>
        </w:tc>
      </w:tr>
    </w:tbl>
    <w:p w14:paraId="7912118B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2970"/>
        <w:gridCol w:w="270"/>
        <w:gridCol w:w="270"/>
      </w:tblGrid>
      <w:tr w:rsidR="004266D5" w:rsidRPr="00B6236C" w14:paraId="0FF3C9CC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537FD0E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6F0B5C21" w14:textId="77777777" w:rsidTr="003A682F">
        <w:trPr>
          <w:cantSplit/>
          <w:tblHeader/>
        </w:trPr>
        <w:tc>
          <w:tcPr>
            <w:tcW w:w="6570" w:type="dxa"/>
            <w:tcBorders>
              <w:top w:val="nil"/>
              <w:bottom w:val="nil"/>
            </w:tcBorders>
            <w:shd w:val="pct12" w:color="auto" w:fill="FFFFFF"/>
          </w:tcPr>
          <w:p w14:paraId="16914412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pct12" w:color="auto" w:fill="FFFFFF"/>
          </w:tcPr>
          <w:p w14:paraId="5DED196A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6BF4DE28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2BFB9EE4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623671" w:rsidRPr="00B6236C" w14:paraId="1AFE957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DA4CE2" w14:textId="5DDFEEC2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Noel Sam Routhu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EC44D59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D8219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D8DFBB9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1C30E8C9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8C4FB" w14:textId="5B60B905" w:rsidR="004266D5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Matt Borkowski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269A75A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45FD30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0EFDF2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701A671A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5F1F85" w14:textId="0B8B30DB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Naga Bavana Kolasani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B48E325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3ED44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61F5A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32D180BE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F24350" w14:textId="31C2EF33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Yash Vora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C0D1912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87AC8B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8F324A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5A7CFEE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44D8B5" w14:textId="327E68DC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Jingsi Hu</w:t>
            </w:r>
            <w:r w:rsidR="007A0C33">
              <w:rPr>
                <w:szCs w:val="18"/>
              </w:rPr>
              <w:t xml:space="preserve"> (Online)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E3A6FDF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E288DE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7A971BC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0623CFAC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4BDA4F" w14:textId="72FE5D55" w:rsidR="00144E4E" w:rsidRPr="00B6236C" w:rsidRDefault="00144E4E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Sashank Allugunti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102BBE0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EE5C89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60DDA5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3CBA7D89" w14:textId="77777777" w:rsidTr="00A274F1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E2ACF6" w14:textId="7B26B5BB" w:rsidR="00144E4E" w:rsidRPr="00B6236C" w:rsidRDefault="00144E4E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Hanith Atluri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1122B0A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109F807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7CCC68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1123C5D0" w14:textId="77777777" w:rsidTr="00A274F1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CFCC94" w14:textId="325D8505" w:rsidR="00144E4E" w:rsidRDefault="00144E4E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Meghana Gudipati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6E80628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4115CE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1EE619E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</w:tbl>
    <w:p w14:paraId="596EBCBF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1C7821" w:rsidRPr="00B6236C" w14:paraId="5EE84795" w14:textId="77777777" w:rsidTr="00877AD4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084BCC46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6C38F96D" w14:textId="77777777" w:rsidTr="001C7821">
        <w:trPr>
          <w:cantSplit/>
        </w:trPr>
        <w:tc>
          <w:tcPr>
            <w:tcW w:w="5310" w:type="dxa"/>
            <w:shd w:val="pct12" w:color="auto" w:fill="FFFFFF"/>
          </w:tcPr>
          <w:p w14:paraId="100F1B23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2E90D8CB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05D9BDBD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0D50B4E9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C7821" w:rsidRPr="00B6236C" w14:paraId="7405FEF6" w14:textId="77777777" w:rsidTr="001C7821">
        <w:trPr>
          <w:cantSplit/>
        </w:trPr>
        <w:tc>
          <w:tcPr>
            <w:tcW w:w="5310" w:type="dxa"/>
          </w:tcPr>
          <w:p w14:paraId="60C5BFEF" w14:textId="7E11636C" w:rsidR="001C7821" w:rsidRPr="00B6236C" w:rsidRDefault="000754E8" w:rsidP="00B36BC4">
            <w:pPr>
              <w:pStyle w:val="CovFormText"/>
              <w:keepNext/>
              <w:keepLines/>
              <w:rPr>
                <w:szCs w:val="18"/>
              </w:rPr>
            </w:pPr>
            <w:r w:rsidRPr="000754E8">
              <w:rPr>
                <w:szCs w:val="18"/>
              </w:rPr>
              <w:t>Team1_RCT_Part1_v1</w:t>
            </w:r>
          </w:p>
        </w:tc>
        <w:tc>
          <w:tcPr>
            <w:tcW w:w="1260" w:type="dxa"/>
          </w:tcPr>
          <w:p w14:paraId="1D611F0D" w14:textId="6B376B60" w:rsidR="001C7821" w:rsidRPr="00B6236C" w:rsidRDefault="000754E8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75</w:t>
            </w:r>
            <w:r w:rsidR="00144E4E">
              <w:rPr>
                <w:szCs w:val="18"/>
              </w:rPr>
              <w:t>%</w:t>
            </w:r>
          </w:p>
        </w:tc>
        <w:tc>
          <w:tcPr>
            <w:tcW w:w="1800" w:type="dxa"/>
          </w:tcPr>
          <w:p w14:paraId="31F0E66D" w14:textId="03FD7C02" w:rsidR="001C7821" w:rsidRPr="00B6236C" w:rsidRDefault="007A0C3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1710" w:type="dxa"/>
          </w:tcPr>
          <w:p w14:paraId="01C4BFFD" w14:textId="588F22BB" w:rsidR="001C7821" w:rsidRPr="00B6236C" w:rsidRDefault="000754E8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C7821" w:rsidRPr="00B6236C" w14:paraId="2A6A3BAF" w14:textId="77777777" w:rsidTr="001C7821">
        <w:trPr>
          <w:cantSplit/>
        </w:trPr>
        <w:tc>
          <w:tcPr>
            <w:tcW w:w="5310" w:type="dxa"/>
          </w:tcPr>
          <w:p w14:paraId="25130A19" w14:textId="4D12B7D3" w:rsidR="001C7821" w:rsidRPr="00B6236C" w:rsidRDefault="000754E8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Context_Diagram_v3</w:t>
            </w:r>
          </w:p>
        </w:tc>
        <w:tc>
          <w:tcPr>
            <w:tcW w:w="1260" w:type="dxa"/>
          </w:tcPr>
          <w:p w14:paraId="66772CAF" w14:textId="70AA8A42" w:rsidR="001C7821" w:rsidRPr="00B6236C" w:rsidRDefault="000754E8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800" w:type="dxa"/>
          </w:tcPr>
          <w:p w14:paraId="04FA19FB" w14:textId="142D1854" w:rsidR="001C7821" w:rsidRPr="00B6236C" w:rsidRDefault="000754E8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Meghana Gudipati</w:t>
            </w:r>
          </w:p>
        </w:tc>
        <w:tc>
          <w:tcPr>
            <w:tcW w:w="1710" w:type="dxa"/>
          </w:tcPr>
          <w:p w14:paraId="09C374F3" w14:textId="598CC497" w:rsidR="001C7821" w:rsidRPr="00B6236C" w:rsidRDefault="000754E8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Noel Sam Routhu</w:t>
            </w:r>
          </w:p>
        </w:tc>
      </w:tr>
      <w:tr w:rsidR="001C7821" w:rsidRPr="00B6236C" w14:paraId="73D76542" w14:textId="77777777" w:rsidTr="001C7821">
        <w:trPr>
          <w:cantSplit/>
        </w:trPr>
        <w:tc>
          <w:tcPr>
            <w:tcW w:w="5310" w:type="dxa"/>
          </w:tcPr>
          <w:p w14:paraId="48808543" w14:textId="7152CA76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585294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608CEBF2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9447F61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7821" w:rsidRPr="00B6236C" w14:paraId="38FB4C80" w14:textId="77777777" w:rsidTr="001C7821">
        <w:trPr>
          <w:cantSplit/>
        </w:trPr>
        <w:tc>
          <w:tcPr>
            <w:tcW w:w="5310" w:type="dxa"/>
          </w:tcPr>
          <w:p w14:paraId="2954779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287C6A7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480D412E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F8A556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BB29C8D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7BB9CB8D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E2C7CB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1304CF48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21C2D437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53FC59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598F2C2A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0B4AE" w14:textId="515ED821" w:rsidR="00527B5C" w:rsidRPr="00B6236C" w:rsidRDefault="00AB442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Chat GPT for comparing features for the respective modules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0418A" w14:textId="1E157BFE" w:rsidR="00527B5C" w:rsidRPr="00B6236C" w:rsidRDefault="00AB442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 and ChatGPT</w:t>
            </w:r>
          </w:p>
        </w:tc>
      </w:tr>
      <w:tr w:rsidR="00527B5C" w:rsidRPr="00B6236C" w14:paraId="4CB48FEE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E29B6" w14:textId="3819C751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RCT Template Xero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31EE2" w14:textId="14326FF9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527B5C" w:rsidRPr="00B6236C" w14:paraId="01FD036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027068" w14:textId="07F6854B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9F228A" w14:textId="2CFD2EBB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1BD6FEE7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277E573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CAA499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1FDA8DB" w14:textId="77777777" w:rsidR="004D42BB" w:rsidRDefault="004D42BB" w:rsidP="00361221"/>
    <w:p w14:paraId="1B43913C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40"/>
      </w:tblGrid>
      <w:tr w:rsidR="00947908" w:rsidRPr="00B6236C" w14:paraId="231C17D2" w14:textId="77777777" w:rsidTr="00362BA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A275CB4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31F4C519" w14:textId="77777777" w:rsidTr="00362BA6">
        <w:trPr>
          <w:cantSplit/>
        </w:trPr>
        <w:tc>
          <w:tcPr>
            <w:tcW w:w="5940" w:type="dxa"/>
            <w:shd w:val="pct12" w:color="auto" w:fill="FFFFFF"/>
          </w:tcPr>
          <w:p w14:paraId="07CA9022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40" w:type="dxa"/>
            <w:shd w:val="pct12" w:color="auto" w:fill="FFFFFF"/>
          </w:tcPr>
          <w:p w14:paraId="01082EB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7B28FEA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A26C7" w14:textId="3F87B91F" w:rsidR="00947908" w:rsidRPr="00B6236C" w:rsidRDefault="007A0C33" w:rsidP="00487A8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 issues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E6557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2337281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7C2F2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EADE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09E5DF7E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CA00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4B663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3972079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2BB8AF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CFD7C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7C5C0F6" w14:textId="77777777" w:rsidR="00947908" w:rsidRDefault="00947908" w:rsidP="00361221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980"/>
        <w:gridCol w:w="2160"/>
      </w:tblGrid>
      <w:tr w:rsidR="00176704" w:rsidRPr="00B6236C" w14:paraId="65A2A5D0" w14:textId="77777777" w:rsidTr="00362BA6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388872A3" w14:textId="0018DC13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587A43">
              <w:rPr>
                <w:sz w:val="18"/>
                <w:szCs w:val="18"/>
              </w:rPr>
              <w:t>Agenda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02/</w:t>
            </w:r>
            <w:r w:rsidR="00F01AD3">
              <w:rPr>
                <w:sz w:val="18"/>
                <w:szCs w:val="18"/>
              </w:rPr>
              <w:t>2</w:t>
            </w:r>
            <w:r w:rsidR="00AB4422">
              <w:rPr>
                <w:sz w:val="18"/>
                <w:szCs w:val="18"/>
              </w:rPr>
              <w:t>3</w:t>
            </w:r>
            <w:r w:rsidR="00782987">
              <w:rPr>
                <w:sz w:val="18"/>
                <w:szCs w:val="18"/>
              </w:rPr>
              <w:t>/2024 (Tentative)</w:t>
            </w:r>
          </w:p>
        </w:tc>
      </w:tr>
      <w:tr w:rsidR="00176704" w:rsidRPr="00B6236C" w14:paraId="6898FE80" w14:textId="77777777" w:rsidTr="00D628F8">
        <w:trPr>
          <w:cantSplit/>
        </w:trPr>
        <w:tc>
          <w:tcPr>
            <w:tcW w:w="4680" w:type="dxa"/>
            <w:shd w:val="pct12" w:color="auto" w:fill="FFFFFF"/>
          </w:tcPr>
          <w:p w14:paraId="2BC00B2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0178DB45" w14:textId="77777777" w:rsidR="00176704" w:rsidRDefault="00576D4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Target </w:t>
            </w:r>
            <w:r w:rsidR="00176704">
              <w:rPr>
                <w:b/>
                <w:szCs w:val="18"/>
              </w:rPr>
              <w:t>Progress %</w:t>
            </w:r>
          </w:p>
        </w:tc>
        <w:tc>
          <w:tcPr>
            <w:tcW w:w="1980" w:type="dxa"/>
            <w:shd w:val="pct12" w:color="auto" w:fill="FFFFFF"/>
          </w:tcPr>
          <w:p w14:paraId="1480A27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160" w:type="dxa"/>
            <w:shd w:val="pct12" w:color="auto" w:fill="FFFFFF"/>
          </w:tcPr>
          <w:p w14:paraId="25E54BC8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44E4E" w:rsidRPr="00B6236C" w14:paraId="4F9F52E6" w14:textId="77777777" w:rsidTr="00D628F8">
        <w:trPr>
          <w:cantSplit/>
        </w:trPr>
        <w:tc>
          <w:tcPr>
            <w:tcW w:w="4680" w:type="dxa"/>
          </w:tcPr>
          <w:p w14:paraId="50685798" w14:textId="55136AFB" w:rsidR="00144E4E" w:rsidRPr="00B6236C" w:rsidRDefault="00AB4422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Week 5 Deliverables</w:t>
            </w:r>
            <w:r w:rsidR="008C1ECE">
              <w:rPr>
                <w:szCs w:val="18"/>
              </w:rPr>
              <w:t xml:space="preserve"> – Marking Crosscut concerns as advised by the Professor</w:t>
            </w:r>
          </w:p>
        </w:tc>
        <w:tc>
          <w:tcPr>
            <w:tcW w:w="1260" w:type="dxa"/>
          </w:tcPr>
          <w:p w14:paraId="4DF53158" w14:textId="128F0909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980" w:type="dxa"/>
          </w:tcPr>
          <w:p w14:paraId="5272CF9D" w14:textId="1C1B2A75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2160" w:type="dxa"/>
          </w:tcPr>
          <w:p w14:paraId="1993A14A" w14:textId="1C476271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44E4E" w:rsidRPr="00B6236C" w14:paraId="7644D4D7" w14:textId="77777777" w:rsidTr="00D628F8">
        <w:trPr>
          <w:cantSplit/>
        </w:trPr>
        <w:tc>
          <w:tcPr>
            <w:tcW w:w="4680" w:type="dxa"/>
          </w:tcPr>
          <w:p w14:paraId="2E3C122E" w14:textId="1AAAF0C0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51923345" w14:textId="50E9212F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0C5BF9F" w14:textId="1D0B2DCF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6D5523A1" w14:textId="3FBEFD60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3F8AD912" w14:textId="77777777" w:rsidTr="00D628F8">
        <w:trPr>
          <w:cantSplit/>
        </w:trPr>
        <w:tc>
          <w:tcPr>
            <w:tcW w:w="4680" w:type="dxa"/>
          </w:tcPr>
          <w:p w14:paraId="49A637F6" w14:textId="696277CC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8BDBBF3" w14:textId="14E67D52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1E01C1C" w14:textId="58D595F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3DA35F46" w14:textId="2AE2C61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02B48476" w14:textId="77777777" w:rsidTr="00D628F8">
        <w:trPr>
          <w:cantSplit/>
        </w:trPr>
        <w:tc>
          <w:tcPr>
            <w:tcW w:w="4680" w:type="dxa"/>
          </w:tcPr>
          <w:p w14:paraId="4CB65CCF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B133FCD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C8363B3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5794CE20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24A4662" w14:textId="77777777" w:rsidR="00722485" w:rsidRDefault="00722485" w:rsidP="00361221"/>
    <w:sectPr w:rsidR="00722485" w:rsidSect="005E2393">
      <w:headerReference w:type="default" r:id="rId8"/>
      <w:footerReference w:type="default" r:id="rId9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B46BE" w14:textId="77777777" w:rsidR="005E2393" w:rsidRDefault="005E2393">
      <w:r>
        <w:separator/>
      </w:r>
    </w:p>
  </w:endnote>
  <w:endnote w:type="continuationSeparator" w:id="0">
    <w:p w14:paraId="26B9ACDB" w14:textId="77777777" w:rsidR="005E2393" w:rsidRDefault="005E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8F55" w14:textId="77777777" w:rsidR="00623671" w:rsidRDefault="00623671">
    <w:pPr>
      <w:pStyle w:val="Footer"/>
    </w:pPr>
  </w:p>
  <w:p w14:paraId="051B8500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B4E16" w14:textId="77777777" w:rsidR="005E2393" w:rsidRDefault="005E2393">
      <w:r>
        <w:separator/>
      </w:r>
    </w:p>
  </w:footnote>
  <w:footnote w:type="continuationSeparator" w:id="0">
    <w:p w14:paraId="5F8ADE23" w14:textId="77777777" w:rsidR="005E2393" w:rsidRDefault="005E2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7A281" w14:textId="432396F9" w:rsidR="00623671" w:rsidRDefault="001E5D28">
    <w:pPr>
      <w:pStyle w:val="Header"/>
    </w:pPr>
    <w:r w:rsidRPr="00A15E3B">
      <w:rPr>
        <w:noProof/>
      </w:rPr>
      <w:drawing>
        <wp:inline distT="0" distB="0" distL="0" distR="0" wp14:anchorId="52E31D3E" wp14:editId="390D0272">
          <wp:extent cx="1828800" cy="78676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F1ED34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6026"/>
    <w:multiLevelType w:val="hybridMultilevel"/>
    <w:tmpl w:val="BAB2E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130754">
    <w:abstractNumId w:val="1"/>
  </w:num>
  <w:num w:numId="2" w16cid:durableId="132554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754E8"/>
    <w:rsid w:val="000D61DB"/>
    <w:rsid w:val="001071C3"/>
    <w:rsid w:val="00144E4E"/>
    <w:rsid w:val="00155255"/>
    <w:rsid w:val="00176704"/>
    <w:rsid w:val="001C4FA6"/>
    <w:rsid w:val="001C7821"/>
    <w:rsid w:val="001D7DC5"/>
    <w:rsid w:val="001E5D28"/>
    <w:rsid w:val="001F7AEC"/>
    <w:rsid w:val="002262DC"/>
    <w:rsid w:val="00234709"/>
    <w:rsid w:val="002A6FDA"/>
    <w:rsid w:val="002E5788"/>
    <w:rsid w:val="00307715"/>
    <w:rsid w:val="00361221"/>
    <w:rsid w:val="00362BA6"/>
    <w:rsid w:val="00362BE6"/>
    <w:rsid w:val="00375138"/>
    <w:rsid w:val="003A682F"/>
    <w:rsid w:val="003B2F07"/>
    <w:rsid w:val="003D6B3B"/>
    <w:rsid w:val="003E29CC"/>
    <w:rsid w:val="004266D5"/>
    <w:rsid w:val="00427D0E"/>
    <w:rsid w:val="00434BC7"/>
    <w:rsid w:val="00476A2F"/>
    <w:rsid w:val="00487A81"/>
    <w:rsid w:val="004D42BB"/>
    <w:rsid w:val="00503C73"/>
    <w:rsid w:val="00527B5C"/>
    <w:rsid w:val="0053679B"/>
    <w:rsid w:val="00576D44"/>
    <w:rsid w:val="00587A43"/>
    <w:rsid w:val="00590277"/>
    <w:rsid w:val="005A6D89"/>
    <w:rsid w:val="005E2393"/>
    <w:rsid w:val="005E5638"/>
    <w:rsid w:val="00623671"/>
    <w:rsid w:val="00652E3C"/>
    <w:rsid w:val="006F4AD9"/>
    <w:rsid w:val="00722485"/>
    <w:rsid w:val="007312A0"/>
    <w:rsid w:val="007357C1"/>
    <w:rsid w:val="00760F00"/>
    <w:rsid w:val="00782987"/>
    <w:rsid w:val="00784F20"/>
    <w:rsid w:val="007A0C33"/>
    <w:rsid w:val="008013ED"/>
    <w:rsid w:val="00842848"/>
    <w:rsid w:val="00857CFB"/>
    <w:rsid w:val="00877AD4"/>
    <w:rsid w:val="008A77C4"/>
    <w:rsid w:val="008C1ECE"/>
    <w:rsid w:val="008C5E39"/>
    <w:rsid w:val="008D414E"/>
    <w:rsid w:val="008E589B"/>
    <w:rsid w:val="00927B59"/>
    <w:rsid w:val="00947908"/>
    <w:rsid w:val="009F19E3"/>
    <w:rsid w:val="00A03F0C"/>
    <w:rsid w:val="00A15E3B"/>
    <w:rsid w:val="00A274F1"/>
    <w:rsid w:val="00A46471"/>
    <w:rsid w:val="00AA14F1"/>
    <w:rsid w:val="00AA44D2"/>
    <w:rsid w:val="00AB4422"/>
    <w:rsid w:val="00AD1889"/>
    <w:rsid w:val="00AF26B6"/>
    <w:rsid w:val="00B36BC4"/>
    <w:rsid w:val="00B6236C"/>
    <w:rsid w:val="00C21AF9"/>
    <w:rsid w:val="00C6291B"/>
    <w:rsid w:val="00C92743"/>
    <w:rsid w:val="00C94BEB"/>
    <w:rsid w:val="00CC3C30"/>
    <w:rsid w:val="00CE644F"/>
    <w:rsid w:val="00CF7E44"/>
    <w:rsid w:val="00D1263A"/>
    <w:rsid w:val="00D628F8"/>
    <w:rsid w:val="00DA7E40"/>
    <w:rsid w:val="00DB7394"/>
    <w:rsid w:val="00DC3F61"/>
    <w:rsid w:val="00E559A3"/>
    <w:rsid w:val="00EB0D3A"/>
    <w:rsid w:val="00F01AD3"/>
    <w:rsid w:val="00F15879"/>
    <w:rsid w:val="00F16464"/>
    <w:rsid w:val="00F24950"/>
    <w:rsid w:val="00F43470"/>
    <w:rsid w:val="00FC43EB"/>
    <w:rsid w:val="00FC5D50"/>
    <w:rsid w:val="00FE4E18"/>
    <w:rsid w:val="00FE7687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A3C5AC"/>
  <w15:chartTrackingRefBased/>
  <w15:docId w15:val="{77B1E323-D442-410D-AA19-96D1A237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54E80-FE3E-49BB-8B37-806EA106D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Noel Sam Routhu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Noel Sam Routhu</cp:lastModifiedBy>
  <cp:revision>3</cp:revision>
  <cp:lastPrinted>2022-09-22T21:53:00Z</cp:lastPrinted>
  <dcterms:created xsi:type="dcterms:W3CDTF">2024-02-22T04:27:00Z</dcterms:created>
  <dcterms:modified xsi:type="dcterms:W3CDTF">2024-02-22T20:08:00Z</dcterms:modified>
  <cp:category>Rev 1.1;last template edit 3-5-05 gje</cp:category>
</cp:coreProperties>
</file>