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3824A6FA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</w:t>
            </w:r>
            <w:r w:rsidR="00A274F1">
              <w:rPr>
                <w:i w:val="0"/>
                <w:szCs w:val="18"/>
              </w:rPr>
              <w:t>/</w:t>
            </w:r>
            <w:r w:rsidR="00760CE3">
              <w:rPr>
                <w:i w:val="0"/>
                <w:szCs w:val="18"/>
              </w:rPr>
              <w:t>23</w:t>
            </w:r>
            <w:r w:rsidR="00A274F1">
              <w:rPr>
                <w:i w:val="0"/>
                <w:szCs w:val="18"/>
              </w:rPr>
              <w:t>/2024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4CA45D19" w:rsidR="004266D5" w:rsidRPr="00B6236C" w:rsidRDefault="00760CE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</w:t>
            </w:r>
            <w:r w:rsidR="00CC3C30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CC3C30">
              <w:rPr>
                <w:i w:val="0"/>
                <w:szCs w:val="18"/>
              </w:rPr>
              <w:t xml:space="preserve">0 PM to </w:t>
            </w:r>
            <w:r>
              <w:rPr>
                <w:i w:val="0"/>
                <w:szCs w:val="18"/>
              </w:rPr>
              <w:t>8</w:t>
            </w:r>
            <w:r w:rsidR="00CC3C30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5</w:t>
            </w:r>
            <w:r w:rsidR="00CC3C30">
              <w:rPr>
                <w:i w:val="0"/>
                <w:szCs w:val="18"/>
              </w:rPr>
              <w:t>5PM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6698D7F8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Noel Sam Routhu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32374B20" w:rsidR="004266D5" w:rsidRPr="00B6236C" w:rsidRDefault="00760CE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Class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81D36E2" w14:textId="32E26A8F" w:rsidR="00760CE3" w:rsidRDefault="00760CE3" w:rsidP="00760CE3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Quiz on chapter </w:t>
            </w:r>
            <w:r>
              <w:rPr>
                <w:szCs w:val="18"/>
              </w:rPr>
              <w:t>Software Testing</w:t>
            </w:r>
          </w:p>
          <w:p w14:paraId="450C81D5" w14:textId="77777777" w:rsidR="00C401B7" w:rsidRDefault="00C401B7" w:rsidP="00C401B7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Divinding Team into 2 tracks to work on “</w:t>
            </w:r>
            <w:r w:rsidRPr="008751EF">
              <w:rPr>
                <w:b/>
                <w:bCs/>
                <w:szCs w:val="18"/>
              </w:rPr>
              <w:t>RCT detailed review - complete composition of concerns (0/1)</w:t>
            </w:r>
            <w:r>
              <w:rPr>
                <w:szCs w:val="18"/>
              </w:rPr>
              <w:t>” for Xero Application</w:t>
            </w:r>
          </w:p>
          <w:p w14:paraId="52946742" w14:textId="77777777" w:rsidR="007A0C33" w:rsidRDefault="007A0C33" w:rsidP="007A0C3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Financial Data Entry Module</w:t>
            </w:r>
          </w:p>
          <w:p w14:paraId="619FDD77" w14:textId="17492942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Matt Borowski – Lead</w:t>
            </w:r>
          </w:p>
          <w:p w14:paraId="03560242" w14:textId="77777777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Naga Bavana Kolasani</w:t>
            </w:r>
          </w:p>
          <w:p w14:paraId="34455B4C" w14:textId="60DC8B8E" w:rsidR="007A0C33" w:rsidRDefault="00760CE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  <w:p w14:paraId="1F2869EA" w14:textId="596D9275" w:rsidR="003D6B3B" w:rsidRPr="00375138" w:rsidRDefault="007A0C33" w:rsidP="00375138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Jingsi Hu</w:t>
            </w:r>
          </w:p>
          <w:p w14:paraId="22E22AC7" w14:textId="77777777" w:rsidR="007A0C33" w:rsidRDefault="007A0C33" w:rsidP="007A0C3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Bank Feeds &amp; Re-conciliations</w:t>
            </w:r>
          </w:p>
          <w:p w14:paraId="753A8292" w14:textId="5B6035E4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Hanith Atluri – Lead</w:t>
            </w:r>
          </w:p>
          <w:p w14:paraId="1F28A053" w14:textId="77777777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  <w:p w14:paraId="367873D5" w14:textId="77777777" w:rsidR="00375138" w:rsidRDefault="007A0C33" w:rsidP="00AB4422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Sashank Allugu</w:t>
            </w:r>
            <w:r w:rsidR="00375138">
              <w:rPr>
                <w:szCs w:val="18"/>
              </w:rPr>
              <w:t>nti</w:t>
            </w:r>
          </w:p>
          <w:p w14:paraId="6804A93F" w14:textId="0339B32F" w:rsidR="00760CE3" w:rsidRPr="00AB4422" w:rsidRDefault="00760CE3" w:rsidP="00760CE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 w:rsidRPr="008751EF">
              <w:rPr>
                <w:szCs w:val="18"/>
              </w:rPr>
              <w:t>Supplementary Requirement</w:t>
            </w:r>
            <w:r>
              <w:rPr>
                <w:szCs w:val="18"/>
              </w:rPr>
              <w:t xml:space="preserve">s – Adding Details to Crosscuts </w:t>
            </w:r>
            <w:r w:rsidRPr="008751EF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Assigned to Yash Vora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5DDFEEC2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15255379" w:rsidR="00623671" w:rsidRPr="00B6236C" w:rsidRDefault="00760CE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5B60B905" w:rsidR="004266D5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Matt Borkowski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71FB8BFA" w:rsidR="004266D5" w:rsidRPr="00B6236C" w:rsidRDefault="00760CE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Jingsi Hu (Online)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0B8B30DB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Naga Bavana Kolasani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32D180BE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24350" w14:textId="31C2EF33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0D1912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87AC8B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F324A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760CE3" w:rsidRPr="00B6236C" w14:paraId="5A7CFEE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4D8B5" w14:textId="2257A1AE" w:rsidR="00760CE3" w:rsidRPr="00B6236C" w:rsidRDefault="00760CE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Sashank Allugunti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E3A6FDF" w14:textId="71AC1702" w:rsidR="00760CE3" w:rsidRPr="00B6236C" w:rsidRDefault="00760CE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E288DE" w14:textId="77777777" w:rsidR="00760CE3" w:rsidRPr="00B6236C" w:rsidRDefault="00760CE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7A971BC" w14:textId="77777777" w:rsidR="00760CE3" w:rsidRPr="00B6236C" w:rsidRDefault="00760CE3">
            <w:pPr>
              <w:pStyle w:val="CovFormText"/>
              <w:rPr>
                <w:szCs w:val="18"/>
              </w:rPr>
            </w:pPr>
          </w:p>
        </w:tc>
      </w:tr>
      <w:tr w:rsidR="00760CE3" w:rsidRPr="00B6236C" w14:paraId="0623CFAC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BDA4F" w14:textId="06C089C3" w:rsidR="00760CE3" w:rsidRPr="00B6236C" w:rsidRDefault="00760CE3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Hanith Atluri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02BBE0" w14:textId="77777777" w:rsidR="00760CE3" w:rsidRPr="00B6236C" w:rsidRDefault="00760CE3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EE5C89" w14:textId="77777777" w:rsidR="00760CE3" w:rsidRPr="00B6236C" w:rsidRDefault="00760CE3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60DDA5" w14:textId="77777777" w:rsidR="00760CE3" w:rsidRPr="00B6236C" w:rsidRDefault="00760CE3" w:rsidP="00144E4E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148A82A7" w:rsidR="001C7821" w:rsidRPr="00B6236C" w:rsidRDefault="00760CE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– Software Testing</w:t>
            </w:r>
          </w:p>
        </w:tc>
        <w:tc>
          <w:tcPr>
            <w:tcW w:w="1260" w:type="dxa"/>
          </w:tcPr>
          <w:p w14:paraId="1D611F0D" w14:textId="63945839" w:rsidR="001C7821" w:rsidRPr="00B6236C" w:rsidRDefault="00760CE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03FD7C02" w:rsidR="001C7821" w:rsidRPr="00B6236C" w:rsidRDefault="007A0C3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1710" w:type="dxa"/>
          </w:tcPr>
          <w:p w14:paraId="01C4BFFD" w14:textId="56E7DA69" w:rsidR="001C7821" w:rsidRPr="00B6236C" w:rsidRDefault="00C401B7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7152CA76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585294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08CEBF2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9447F61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C401B7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65FF9733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Delivery Schedule Spring Sheet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6ED36C86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0AC1E410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Template Xero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62471121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2D19A932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Sofrware Testing</w:t>
            </w:r>
            <w:r>
              <w:rPr>
                <w:szCs w:val="18"/>
              </w:rPr>
              <w:t xml:space="preserve"> Material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671B77CB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F87B91F" w:rsidR="00947908" w:rsidRPr="00B6236C" w:rsidRDefault="007A0C33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403EC286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02/</w:t>
            </w:r>
            <w:r w:rsidR="00C401B7">
              <w:rPr>
                <w:sz w:val="18"/>
                <w:szCs w:val="18"/>
              </w:rPr>
              <w:t>26</w:t>
            </w:r>
            <w:r w:rsidR="00782987">
              <w:rPr>
                <w:sz w:val="18"/>
                <w:szCs w:val="18"/>
              </w:rPr>
              <w:t>/2024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771B62B0" w:rsidR="00144E4E" w:rsidRPr="00B6236C" w:rsidRDefault="00C401B7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Fully achieved RCT Table for Xero </w:t>
            </w:r>
            <w:r>
              <w:rPr>
                <w:szCs w:val="18"/>
              </w:rPr>
              <w:t>with composition of concerns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1C1B2A75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1993A14A" w14:textId="1C476271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294F1647" w:rsidR="00144E4E" w:rsidRPr="00B6236C" w:rsidRDefault="00C401B7" w:rsidP="00144E4E">
            <w:pPr>
              <w:pStyle w:val="CovFormText"/>
              <w:keepNext/>
              <w:keepLines/>
              <w:rPr>
                <w:szCs w:val="18"/>
              </w:rPr>
            </w:pPr>
            <w:r w:rsidRPr="008751EF">
              <w:rPr>
                <w:szCs w:val="18"/>
              </w:rPr>
              <w:t>Supplementary Requirement</w:t>
            </w:r>
            <w:r>
              <w:rPr>
                <w:szCs w:val="18"/>
              </w:rPr>
              <w:t>s – Adding Details to Crosscuts</w:t>
            </w:r>
          </w:p>
        </w:tc>
        <w:tc>
          <w:tcPr>
            <w:tcW w:w="1260" w:type="dxa"/>
          </w:tcPr>
          <w:p w14:paraId="51923345" w14:textId="5390F1A2" w:rsidR="00144E4E" w:rsidRPr="00B6236C" w:rsidRDefault="00C401B7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70C5BF9F" w14:textId="1613C31C" w:rsidR="00144E4E" w:rsidRPr="00B6236C" w:rsidRDefault="00C401B7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</w:tc>
        <w:tc>
          <w:tcPr>
            <w:tcW w:w="2160" w:type="dxa"/>
          </w:tcPr>
          <w:p w14:paraId="6D5523A1" w14:textId="6B35BBE6" w:rsidR="00144E4E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0A4404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03CE" w14:textId="77777777" w:rsidR="000A4404" w:rsidRDefault="000A4404">
      <w:r>
        <w:separator/>
      </w:r>
    </w:p>
  </w:endnote>
  <w:endnote w:type="continuationSeparator" w:id="0">
    <w:p w14:paraId="1F8FDAC3" w14:textId="77777777" w:rsidR="000A4404" w:rsidRDefault="000A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27B23" w14:textId="77777777" w:rsidR="000A4404" w:rsidRDefault="000A4404">
      <w:r>
        <w:separator/>
      </w:r>
    </w:p>
  </w:footnote>
  <w:footnote w:type="continuationSeparator" w:id="0">
    <w:p w14:paraId="6A0F6B71" w14:textId="77777777" w:rsidR="000A4404" w:rsidRDefault="000A4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754E8"/>
    <w:rsid w:val="000A4404"/>
    <w:rsid w:val="000D61DB"/>
    <w:rsid w:val="001071C3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34709"/>
    <w:rsid w:val="002A6FDA"/>
    <w:rsid w:val="002E5788"/>
    <w:rsid w:val="00307715"/>
    <w:rsid w:val="00361221"/>
    <w:rsid w:val="00362BA6"/>
    <w:rsid w:val="00362BE6"/>
    <w:rsid w:val="00375138"/>
    <w:rsid w:val="003A682F"/>
    <w:rsid w:val="003B2F07"/>
    <w:rsid w:val="003D6B3B"/>
    <w:rsid w:val="003E29CC"/>
    <w:rsid w:val="004266D5"/>
    <w:rsid w:val="00427D0E"/>
    <w:rsid w:val="00434BC7"/>
    <w:rsid w:val="00476A2F"/>
    <w:rsid w:val="00487A81"/>
    <w:rsid w:val="004D42BB"/>
    <w:rsid w:val="00503C73"/>
    <w:rsid w:val="00527B5C"/>
    <w:rsid w:val="0053679B"/>
    <w:rsid w:val="00576D44"/>
    <w:rsid w:val="00587A43"/>
    <w:rsid w:val="00590277"/>
    <w:rsid w:val="005A6D89"/>
    <w:rsid w:val="005E2393"/>
    <w:rsid w:val="005E5638"/>
    <w:rsid w:val="00623671"/>
    <w:rsid w:val="00652E3C"/>
    <w:rsid w:val="006F4AD9"/>
    <w:rsid w:val="00722485"/>
    <w:rsid w:val="007312A0"/>
    <w:rsid w:val="007357C1"/>
    <w:rsid w:val="00760CE3"/>
    <w:rsid w:val="00760F00"/>
    <w:rsid w:val="00782987"/>
    <w:rsid w:val="00784F20"/>
    <w:rsid w:val="007A0C33"/>
    <w:rsid w:val="008013ED"/>
    <w:rsid w:val="00842848"/>
    <w:rsid w:val="00857CFB"/>
    <w:rsid w:val="00877AD4"/>
    <w:rsid w:val="008A77C4"/>
    <w:rsid w:val="008C1ECE"/>
    <w:rsid w:val="008C5E39"/>
    <w:rsid w:val="008D414E"/>
    <w:rsid w:val="008E589B"/>
    <w:rsid w:val="00927B59"/>
    <w:rsid w:val="00947908"/>
    <w:rsid w:val="009F19E3"/>
    <w:rsid w:val="00A03F0C"/>
    <w:rsid w:val="00A15E3B"/>
    <w:rsid w:val="00A274F1"/>
    <w:rsid w:val="00A46471"/>
    <w:rsid w:val="00AA14F1"/>
    <w:rsid w:val="00AA44D2"/>
    <w:rsid w:val="00AB4422"/>
    <w:rsid w:val="00AD1889"/>
    <w:rsid w:val="00AF26B6"/>
    <w:rsid w:val="00B36BC4"/>
    <w:rsid w:val="00B6236C"/>
    <w:rsid w:val="00C21AF9"/>
    <w:rsid w:val="00C401B7"/>
    <w:rsid w:val="00C6291B"/>
    <w:rsid w:val="00C92743"/>
    <w:rsid w:val="00C94BEB"/>
    <w:rsid w:val="00CC3C30"/>
    <w:rsid w:val="00CE644F"/>
    <w:rsid w:val="00CF7E44"/>
    <w:rsid w:val="00D1263A"/>
    <w:rsid w:val="00D628F8"/>
    <w:rsid w:val="00DA7E40"/>
    <w:rsid w:val="00DB7394"/>
    <w:rsid w:val="00DC3F61"/>
    <w:rsid w:val="00E559A3"/>
    <w:rsid w:val="00EB0D3A"/>
    <w:rsid w:val="00F01AD3"/>
    <w:rsid w:val="00F15879"/>
    <w:rsid w:val="00F16464"/>
    <w:rsid w:val="00F24950"/>
    <w:rsid w:val="00F43470"/>
    <w:rsid w:val="00FC43EB"/>
    <w:rsid w:val="00FC5D50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E80-FE3E-49BB-8B37-806EA10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4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Noel Sam Routhu</cp:lastModifiedBy>
  <cp:revision>2</cp:revision>
  <cp:lastPrinted>2022-09-22T21:53:00Z</cp:lastPrinted>
  <dcterms:created xsi:type="dcterms:W3CDTF">2024-02-24T03:15:00Z</dcterms:created>
  <dcterms:modified xsi:type="dcterms:W3CDTF">2024-02-24T03:15:00Z</dcterms:modified>
  <cp:category>Rev 1.1;last template edit 3-5-05 gje</cp:category>
</cp:coreProperties>
</file>