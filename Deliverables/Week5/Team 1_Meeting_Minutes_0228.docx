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71A0F28C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B212DB">
              <w:rPr>
                <w:i w:val="0"/>
                <w:szCs w:val="18"/>
              </w:rPr>
              <w:t>28</w:t>
            </w:r>
            <w:r w:rsidR="00A274F1">
              <w:rPr>
                <w:i w:val="0"/>
                <w:szCs w:val="18"/>
              </w:rPr>
              <w:t>/2024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3301CDB7" w:rsidR="004266D5" w:rsidRPr="00B6236C" w:rsidRDefault="00B212D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CC3C30">
              <w:rPr>
                <w:i w:val="0"/>
                <w:szCs w:val="18"/>
              </w:rPr>
              <w:t>:</w:t>
            </w:r>
            <w:r w:rsidR="00760CE3">
              <w:rPr>
                <w:i w:val="0"/>
                <w:szCs w:val="18"/>
              </w:rPr>
              <w:t>3</w:t>
            </w:r>
            <w:r w:rsidR="00CC3C30">
              <w:rPr>
                <w:i w:val="0"/>
                <w:szCs w:val="18"/>
              </w:rPr>
              <w:t xml:space="preserve">0 PM to </w:t>
            </w:r>
            <w:r>
              <w:rPr>
                <w:i w:val="0"/>
                <w:szCs w:val="18"/>
              </w:rPr>
              <w:t>11</w:t>
            </w:r>
            <w:r w:rsidR="00CC3C30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</w:t>
            </w:r>
            <w:r w:rsidR="00CC3C30">
              <w:rPr>
                <w:i w:val="0"/>
                <w:szCs w:val="18"/>
              </w:rPr>
              <w:t>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6698D7F8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Noel Sam Routhu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3759752F" w:rsidR="004266D5" w:rsidRPr="00B6236C" w:rsidRDefault="00B212D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45D70FB" w14:textId="30BF25F0" w:rsidR="00B212DB" w:rsidRDefault="00B212DB" w:rsidP="00C401B7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Fully achieved RCT table for Xero</w:t>
            </w:r>
          </w:p>
          <w:p w14:paraId="450C81D5" w14:textId="084977DA" w:rsidR="00C401B7" w:rsidRDefault="00B212DB" w:rsidP="00C401B7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Getting updates from the below teams on</w:t>
            </w:r>
            <w:r w:rsidR="00C401B7">
              <w:rPr>
                <w:szCs w:val="18"/>
              </w:rPr>
              <w:t xml:space="preserve"> “</w:t>
            </w:r>
            <w:r w:rsidR="00C401B7" w:rsidRPr="008751EF">
              <w:rPr>
                <w:b/>
                <w:bCs/>
                <w:szCs w:val="18"/>
              </w:rPr>
              <w:t>RCT detailed review - complete composition of concerns (0/1)</w:t>
            </w:r>
            <w:r w:rsidR="00C401B7">
              <w:rPr>
                <w:szCs w:val="18"/>
              </w:rPr>
              <w:t>” for Xero Application</w:t>
            </w:r>
          </w:p>
          <w:p w14:paraId="52946742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Financial Data Entry Module</w:t>
            </w:r>
          </w:p>
          <w:p w14:paraId="619FDD77" w14:textId="17492942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Matt Borowski – Lead</w:t>
            </w:r>
          </w:p>
          <w:p w14:paraId="03560242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  <w:p w14:paraId="34455B4C" w14:textId="60DC8B8E" w:rsidR="007A0C33" w:rsidRDefault="00760CE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  <w:p w14:paraId="1F2869EA" w14:textId="596D9275" w:rsidR="003D6B3B" w:rsidRPr="00375138" w:rsidRDefault="007A0C33" w:rsidP="00375138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Jingsi Hu</w:t>
            </w:r>
          </w:p>
          <w:p w14:paraId="22E22AC7" w14:textId="77777777" w:rsidR="007A0C33" w:rsidRDefault="007A0C33" w:rsidP="007A0C3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Bank Feeds &amp; Re-conciliations</w:t>
            </w:r>
          </w:p>
          <w:p w14:paraId="753A8292" w14:textId="5B6035E4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Hanith Atluri – Lead</w:t>
            </w:r>
          </w:p>
          <w:p w14:paraId="1F28A053" w14:textId="77777777" w:rsidR="007A0C33" w:rsidRDefault="007A0C33" w:rsidP="007A0C33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  <w:p w14:paraId="367873D5" w14:textId="77777777" w:rsidR="00375138" w:rsidRDefault="007A0C33" w:rsidP="00AB4422">
            <w:pPr>
              <w:pStyle w:val="CovFormText"/>
              <w:numPr>
                <w:ilvl w:val="2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Sashank Allugu</w:t>
            </w:r>
            <w:r w:rsidR="00375138">
              <w:rPr>
                <w:szCs w:val="18"/>
              </w:rPr>
              <w:t>nti</w:t>
            </w:r>
          </w:p>
          <w:p w14:paraId="6804A93F" w14:textId="0339B32F" w:rsidR="00760CE3" w:rsidRPr="00AB4422" w:rsidRDefault="00760CE3" w:rsidP="00760CE3">
            <w:pPr>
              <w:pStyle w:val="CovFormText"/>
              <w:numPr>
                <w:ilvl w:val="1"/>
                <w:numId w:val="2"/>
              </w:numPr>
              <w:rPr>
                <w:szCs w:val="18"/>
              </w:rPr>
            </w:pPr>
            <w:r w:rsidRPr="008751EF">
              <w:rPr>
                <w:szCs w:val="18"/>
              </w:rPr>
              <w:t>Supplementary Requirement</w:t>
            </w:r>
            <w:r>
              <w:rPr>
                <w:szCs w:val="18"/>
              </w:rPr>
              <w:t xml:space="preserve">s – Adding Details to Crosscuts </w:t>
            </w:r>
            <w:r w:rsidRPr="008751EF">
              <w:rPr>
                <w:szCs w:val="18"/>
              </w:rPr>
              <w:sym w:font="Wingdings" w:char="F0E0"/>
            </w:r>
            <w:r>
              <w:rPr>
                <w:szCs w:val="18"/>
              </w:rPr>
              <w:t xml:space="preserve"> Assigned to Yash Vora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5DDFEEC2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Noel Sam Routhu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3C1EDF03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5B60B905" w:rsidR="004266D5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Matt Borkowski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413DA48A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0B8B30DB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Naga Bavana Kolasani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31C2EF33" w:rsidR="00623671" w:rsidRPr="00B6236C" w:rsidRDefault="00A274F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760CE3" w:rsidRPr="00B6236C" w14:paraId="5A7CFEE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4D8B5" w14:textId="2257A1AE" w:rsidR="00760CE3" w:rsidRPr="00B6236C" w:rsidRDefault="00760CE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Sashank Allugunti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3A6FDF" w14:textId="71AC1702" w:rsidR="00760CE3" w:rsidRPr="00B6236C" w:rsidRDefault="00760CE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E288DE" w14:textId="77777777" w:rsidR="00760CE3" w:rsidRPr="00B6236C" w:rsidRDefault="00760CE3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971BC" w14:textId="77777777" w:rsidR="00760CE3" w:rsidRPr="00B6236C" w:rsidRDefault="00760CE3">
            <w:pPr>
              <w:pStyle w:val="CovFormText"/>
              <w:rPr>
                <w:szCs w:val="18"/>
              </w:rPr>
            </w:pPr>
          </w:p>
        </w:tc>
      </w:tr>
      <w:tr w:rsidR="00B212DB" w:rsidRPr="00B6236C" w14:paraId="1F334AFB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59401" w14:textId="075E478A" w:rsidR="00B212DB" w:rsidRDefault="00B212DB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Meghana Gudipati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D9BE433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08E397F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B405CC1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</w:tr>
      <w:tr w:rsidR="00B212DB" w:rsidRPr="00B6236C" w14:paraId="02A63C9F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02F06CA" w14:textId="74DE18AC" w:rsidR="00B212DB" w:rsidRDefault="00B212DB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Jingsi Hu (Online)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7245DDB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93178BF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9F1F739" w14:textId="77777777" w:rsidR="00B212DB" w:rsidRPr="00B6236C" w:rsidRDefault="00B212DB" w:rsidP="00144E4E">
            <w:pPr>
              <w:pStyle w:val="CovFormText"/>
              <w:rPr>
                <w:szCs w:val="18"/>
              </w:rPr>
            </w:pPr>
          </w:p>
        </w:tc>
      </w:tr>
      <w:tr w:rsidR="00760CE3" w:rsidRPr="00B6236C" w14:paraId="0623CFAC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DA4F" w14:textId="06C089C3" w:rsidR="00760CE3" w:rsidRPr="00B6236C" w:rsidRDefault="00760CE3" w:rsidP="00144E4E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Hanith Atluri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02BBE0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EE5C89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60DDA5" w14:textId="77777777" w:rsidR="00760CE3" w:rsidRPr="00B6236C" w:rsidRDefault="00760CE3" w:rsidP="00144E4E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721AA461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 w:rsidRPr="00B212DB">
              <w:rPr>
                <w:szCs w:val="18"/>
              </w:rPr>
              <w:t>Team1_RCT_Part1_v2.1</w:t>
            </w:r>
            <w:r>
              <w:rPr>
                <w:szCs w:val="18"/>
              </w:rPr>
              <w:t xml:space="preserve"> -- Crosscuts</w:t>
            </w:r>
          </w:p>
        </w:tc>
        <w:tc>
          <w:tcPr>
            <w:tcW w:w="1260" w:type="dxa"/>
          </w:tcPr>
          <w:p w14:paraId="1D611F0D" w14:textId="50F20F3D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2DFD4035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Yash Vora</w:t>
            </w:r>
          </w:p>
        </w:tc>
        <w:tc>
          <w:tcPr>
            <w:tcW w:w="1710" w:type="dxa"/>
          </w:tcPr>
          <w:p w14:paraId="01C4BFFD" w14:textId="5463757A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5160A978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 w:rsidRPr="00B212DB">
              <w:rPr>
                <w:szCs w:val="18"/>
              </w:rPr>
              <w:t>Team1_RCT_Part1_v2.1</w:t>
            </w:r>
            <w:r>
              <w:rPr>
                <w:szCs w:val="18"/>
              </w:rPr>
              <w:t xml:space="preserve"> -- </w:t>
            </w:r>
            <w:r w:rsidRPr="00B212DB">
              <w:rPr>
                <w:szCs w:val="18"/>
              </w:rPr>
              <w:t>RCT Details</w:t>
            </w:r>
            <w:r>
              <w:rPr>
                <w:szCs w:val="18"/>
              </w:rPr>
              <w:t xml:space="preserve"> </w:t>
            </w:r>
            <w:r w:rsidR="00781131">
              <w:rPr>
                <w:szCs w:val="18"/>
              </w:rPr>
              <w:t>–</w:t>
            </w:r>
            <w:r>
              <w:rPr>
                <w:szCs w:val="18"/>
              </w:rPr>
              <w:t xml:space="preserve"> </w:t>
            </w:r>
            <w:r w:rsidR="00781131">
              <w:rPr>
                <w:szCs w:val="18"/>
              </w:rPr>
              <w:t>Crosscut concerns</w:t>
            </w:r>
          </w:p>
        </w:tc>
        <w:tc>
          <w:tcPr>
            <w:tcW w:w="1260" w:type="dxa"/>
          </w:tcPr>
          <w:p w14:paraId="05852945" w14:textId="651D772F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80%</w:t>
            </w:r>
          </w:p>
        </w:tc>
        <w:tc>
          <w:tcPr>
            <w:tcW w:w="1800" w:type="dxa"/>
          </w:tcPr>
          <w:p w14:paraId="608CEBF2" w14:textId="2DEAAF52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19447F61" w14:textId="29DBA4E5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401B7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78D38EA2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Project Delivery Schedule Spring Sheet</w:t>
            </w:r>
            <w:r w:rsidR="00B212DB">
              <w:rPr>
                <w:szCs w:val="18"/>
              </w:rPr>
              <w:t>_Updated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6ED36C86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0AC1E410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RCT Template Xero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62471121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665053EB" w:rsidR="00C401B7" w:rsidRPr="00B6236C" w:rsidRDefault="00B212DB" w:rsidP="00C401B7">
            <w:pPr>
              <w:pStyle w:val="CovFormText"/>
              <w:keepNext/>
              <w:keepLines/>
              <w:rPr>
                <w:szCs w:val="18"/>
              </w:rPr>
            </w:pPr>
            <w:r w:rsidRPr="00B212DB">
              <w:rPr>
                <w:szCs w:val="18"/>
              </w:rPr>
              <w:t>CS631G_W4_Aspect Oriented Analysis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671B77CB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0D139040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</w:t>
            </w:r>
            <w:r w:rsidR="00B212DB">
              <w:rPr>
                <w:sz w:val="18"/>
                <w:szCs w:val="18"/>
              </w:rPr>
              <w:t>3</w:t>
            </w:r>
            <w:r w:rsidR="00782987">
              <w:rPr>
                <w:sz w:val="18"/>
                <w:szCs w:val="18"/>
              </w:rPr>
              <w:t>/</w:t>
            </w:r>
            <w:r w:rsidR="00B212DB">
              <w:rPr>
                <w:sz w:val="18"/>
                <w:szCs w:val="18"/>
              </w:rPr>
              <w:t>01</w:t>
            </w:r>
            <w:r w:rsidR="00782987">
              <w:rPr>
                <w:sz w:val="18"/>
                <w:szCs w:val="18"/>
              </w:rPr>
              <w:t>/2024 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52E29193" w:rsidR="00144E4E" w:rsidRPr="00B6236C" w:rsidRDefault="00B212DB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Week 6 Deliverables Planning and Execution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1C1B2A75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4937860C" w:rsidR="00144E4E" w:rsidRPr="00B6236C" w:rsidRDefault="00471CFF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Exam Preparation</w:t>
            </w:r>
          </w:p>
        </w:tc>
        <w:tc>
          <w:tcPr>
            <w:tcW w:w="1260" w:type="dxa"/>
          </w:tcPr>
          <w:p w14:paraId="51923345" w14:textId="0BF86090" w:rsidR="00144E4E" w:rsidRPr="00B6236C" w:rsidRDefault="00471CFF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70C5BF9F" w14:textId="2FEBBD92" w:rsidR="00144E4E" w:rsidRPr="00B6236C" w:rsidRDefault="00471CFF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6D5523A1" w14:textId="3B0B2F32" w:rsidR="00144E4E" w:rsidRPr="00B6236C" w:rsidRDefault="00471CFF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334C06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EC736" w14:textId="77777777" w:rsidR="00334C06" w:rsidRDefault="00334C06">
      <w:r>
        <w:separator/>
      </w:r>
    </w:p>
  </w:endnote>
  <w:endnote w:type="continuationSeparator" w:id="0">
    <w:p w14:paraId="017BD006" w14:textId="77777777" w:rsidR="00334C06" w:rsidRDefault="00334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803DD" w14:textId="77777777" w:rsidR="00334C06" w:rsidRDefault="00334C06">
      <w:r>
        <w:separator/>
      </w:r>
    </w:p>
  </w:footnote>
  <w:footnote w:type="continuationSeparator" w:id="0">
    <w:p w14:paraId="1F22FA84" w14:textId="77777777" w:rsidR="00334C06" w:rsidRDefault="00334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754E8"/>
    <w:rsid w:val="000A4404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34C06"/>
    <w:rsid w:val="00361221"/>
    <w:rsid w:val="00362BA6"/>
    <w:rsid w:val="00362BE6"/>
    <w:rsid w:val="00375138"/>
    <w:rsid w:val="003A682F"/>
    <w:rsid w:val="003B2F07"/>
    <w:rsid w:val="003D6B3B"/>
    <w:rsid w:val="003E29CC"/>
    <w:rsid w:val="004266D5"/>
    <w:rsid w:val="00427D0E"/>
    <w:rsid w:val="00434BC7"/>
    <w:rsid w:val="00471CFF"/>
    <w:rsid w:val="00476A2F"/>
    <w:rsid w:val="00487A81"/>
    <w:rsid w:val="004D42BB"/>
    <w:rsid w:val="00503C73"/>
    <w:rsid w:val="00527B5C"/>
    <w:rsid w:val="0053679B"/>
    <w:rsid w:val="00576D44"/>
    <w:rsid w:val="00587A43"/>
    <w:rsid w:val="00590277"/>
    <w:rsid w:val="005A6D89"/>
    <w:rsid w:val="005E2393"/>
    <w:rsid w:val="005E5638"/>
    <w:rsid w:val="00623671"/>
    <w:rsid w:val="00652E3C"/>
    <w:rsid w:val="006F4AD9"/>
    <w:rsid w:val="00722485"/>
    <w:rsid w:val="007312A0"/>
    <w:rsid w:val="007357C1"/>
    <w:rsid w:val="00760CE3"/>
    <w:rsid w:val="00760F00"/>
    <w:rsid w:val="00781131"/>
    <w:rsid w:val="00782987"/>
    <w:rsid w:val="00784F20"/>
    <w:rsid w:val="007A0C33"/>
    <w:rsid w:val="008013ED"/>
    <w:rsid w:val="00842848"/>
    <w:rsid w:val="00857CFB"/>
    <w:rsid w:val="00877AD4"/>
    <w:rsid w:val="008A77C4"/>
    <w:rsid w:val="008C1ECE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B4422"/>
    <w:rsid w:val="00AD1889"/>
    <w:rsid w:val="00AF26B6"/>
    <w:rsid w:val="00B212DB"/>
    <w:rsid w:val="00B36BC4"/>
    <w:rsid w:val="00B6236C"/>
    <w:rsid w:val="00C21AF9"/>
    <w:rsid w:val="00C401B7"/>
    <w:rsid w:val="00C6291B"/>
    <w:rsid w:val="00C92743"/>
    <w:rsid w:val="00C94BEB"/>
    <w:rsid w:val="00CC3C30"/>
    <w:rsid w:val="00CE644F"/>
    <w:rsid w:val="00CF7E44"/>
    <w:rsid w:val="00D1263A"/>
    <w:rsid w:val="00D628F8"/>
    <w:rsid w:val="00DA7E40"/>
    <w:rsid w:val="00DB7394"/>
    <w:rsid w:val="00DC3F61"/>
    <w:rsid w:val="00E559A3"/>
    <w:rsid w:val="00EB0D3A"/>
    <w:rsid w:val="00F01AD3"/>
    <w:rsid w:val="00F15879"/>
    <w:rsid w:val="00F16464"/>
    <w:rsid w:val="00F24950"/>
    <w:rsid w:val="00F43470"/>
    <w:rsid w:val="00FC43EB"/>
    <w:rsid w:val="00FC5D50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Form_1.0.dot</Template>
  <TotalTime>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Noel Sam Routhu</cp:lastModifiedBy>
  <cp:revision>3</cp:revision>
  <cp:lastPrinted>2022-09-22T21:53:00Z</cp:lastPrinted>
  <dcterms:created xsi:type="dcterms:W3CDTF">2024-02-29T14:17:00Z</dcterms:created>
  <dcterms:modified xsi:type="dcterms:W3CDTF">2024-02-29T14:17:00Z</dcterms:modified>
  <cp:category>Rev 1.1;last template edit 3-5-05 gje</cp:category>
</cp:coreProperties>
</file>