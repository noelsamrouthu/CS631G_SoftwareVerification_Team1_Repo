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7E79B" w14:textId="77777777" w:rsidR="004266D5" w:rsidRPr="00D1263A" w:rsidRDefault="00B6236C">
      <w:pPr>
        <w:pStyle w:val="Heading1"/>
        <w:rPr>
          <w:b/>
          <w:color w:val="800080"/>
          <w:sz w:val="24"/>
          <w:szCs w:val="24"/>
        </w:rPr>
      </w:pPr>
      <w:r>
        <w:rPr>
          <w:b/>
          <w:color w:val="800080"/>
          <w:sz w:val="24"/>
          <w:szCs w:val="24"/>
        </w:rPr>
        <w:t>MEETING AGENDA</w:t>
      </w:r>
    </w:p>
    <w:p w14:paraId="5A4D06DB" w14:textId="77777777" w:rsidR="004266D5" w:rsidRDefault="004266D5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="004266D5" w:rsidRPr="00B6236C" w14:paraId="2F463A7F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580CDD25" w14:textId="77777777" w:rsidR="004266D5" w:rsidRPr="00B6236C" w:rsidRDefault="00760F00">
            <w:pPr>
              <w:pStyle w:val="Heading4"/>
              <w:rPr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Team</w:t>
            </w:r>
            <w:r w:rsidR="005A6D89">
              <w:rPr>
                <w:b/>
                <w:i w:val="0"/>
                <w:szCs w:val="18"/>
              </w:rPr>
              <w:t>/</w:t>
            </w:r>
            <w:r>
              <w:rPr>
                <w:b/>
                <w:i w:val="0"/>
                <w:szCs w:val="18"/>
              </w:rPr>
              <w:t>Application</w:t>
            </w:r>
            <w:r w:rsidR="004266D5" w:rsidRPr="00B6236C">
              <w:rPr>
                <w:b/>
                <w:i w:val="0"/>
                <w:szCs w:val="18"/>
              </w:rPr>
              <w:t xml:space="preserve"> Name:</w:t>
            </w:r>
          </w:p>
        </w:tc>
        <w:tc>
          <w:tcPr>
            <w:tcW w:w="7740" w:type="dxa"/>
            <w:gridSpan w:val="3"/>
          </w:tcPr>
          <w:p w14:paraId="008CA944" w14:textId="6933330F" w:rsidR="004266D5" w:rsidRPr="00B6236C" w:rsidRDefault="00A274F1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Team 1</w:t>
            </w:r>
          </w:p>
        </w:tc>
      </w:tr>
      <w:tr w:rsidR="004266D5" w:rsidRPr="00B6236C" w14:paraId="7664EA1D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343ED4BC" w14:textId="77777777" w:rsidR="004266D5" w:rsidRPr="00B6236C" w:rsidRDefault="004266D5">
            <w:pPr>
              <w:pStyle w:val="Heading4"/>
              <w:rPr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Date of Meeting:</w:t>
            </w:r>
            <w:r w:rsidRPr="00B6236C">
              <w:rPr>
                <w:i w:val="0"/>
                <w:szCs w:val="18"/>
              </w:rPr>
              <w:t xml:space="preserve"> (MM/DD/YYYY)</w:t>
            </w:r>
          </w:p>
        </w:tc>
        <w:tc>
          <w:tcPr>
            <w:tcW w:w="3060" w:type="dxa"/>
          </w:tcPr>
          <w:p w14:paraId="6973F0EC" w14:textId="654034FD" w:rsidR="004266D5" w:rsidRPr="00B6236C" w:rsidRDefault="001C4FA6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02</w:t>
            </w:r>
            <w:r w:rsidR="00A274F1">
              <w:rPr>
                <w:i w:val="0"/>
                <w:szCs w:val="18"/>
              </w:rPr>
              <w:t>/</w:t>
            </w:r>
            <w:r w:rsidR="00FC43EB">
              <w:rPr>
                <w:i w:val="0"/>
                <w:szCs w:val="18"/>
              </w:rPr>
              <w:t>09</w:t>
            </w:r>
            <w:r w:rsidR="00A274F1">
              <w:rPr>
                <w:i w:val="0"/>
                <w:szCs w:val="18"/>
              </w:rPr>
              <w:t>/2024</w:t>
            </w:r>
          </w:p>
        </w:tc>
        <w:tc>
          <w:tcPr>
            <w:tcW w:w="1800" w:type="dxa"/>
            <w:shd w:val="pct12" w:color="auto" w:fill="FFFFFF"/>
          </w:tcPr>
          <w:p w14:paraId="1FEE6DE8" w14:textId="77777777" w:rsidR="004266D5" w:rsidRPr="00B6236C" w:rsidRDefault="00D1263A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Time</w:t>
            </w:r>
            <w:r w:rsidR="004266D5"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2880" w:type="dxa"/>
          </w:tcPr>
          <w:p w14:paraId="18FB291D" w14:textId="6DC1D3BE" w:rsidR="004266D5" w:rsidRPr="00B6236C" w:rsidRDefault="00FC43EB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8:30 pm to 8:45 pm</w:t>
            </w:r>
            <w:r w:rsidR="00A274F1">
              <w:rPr>
                <w:i w:val="0"/>
                <w:szCs w:val="18"/>
              </w:rPr>
              <w:t xml:space="preserve"> </w:t>
            </w:r>
          </w:p>
        </w:tc>
      </w:tr>
      <w:tr w:rsidR="004266D5" w:rsidRPr="00B6236C" w14:paraId="2EAFDDCC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18765DAA" w14:textId="77777777" w:rsidR="004266D5" w:rsidRPr="00B6236C" w:rsidRDefault="00C6291B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Meeting Facilitator</w:t>
            </w:r>
            <w:r w:rsidR="004266D5"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3060" w:type="dxa"/>
          </w:tcPr>
          <w:p w14:paraId="0FF3F171" w14:textId="6698D7F8" w:rsidR="004266D5" w:rsidRPr="00B6236C" w:rsidRDefault="00A274F1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Noel Sam Routhu</w:t>
            </w:r>
          </w:p>
        </w:tc>
        <w:tc>
          <w:tcPr>
            <w:tcW w:w="1800" w:type="dxa"/>
            <w:shd w:val="pct12" w:color="auto" w:fill="FFFFFF"/>
          </w:tcPr>
          <w:p w14:paraId="1C8235C0" w14:textId="77777777" w:rsidR="004266D5" w:rsidRPr="00B6236C" w:rsidRDefault="00D1263A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Location:</w:t>
            </w:r>
          </w:p>
        </w:tc>
        <w:tc>
          <w:tcPr>
            <w:tcW w:w="2880" w:type="dxa"/>
          </w:tcPr>
          <w:p w14:paraId="4A54B4FB" w14:textId="4A273BAB" w:rsidR="004266D5" w:rsidRPr="00B6236C" w:rsidRDefault="00FC43EB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In-class</w:t>
            </w:r>
          </w:p>
        </w:tc>
      </w:tr>
    </w:tbl>
    <w:p w14:paraId="2BDCA211" w14:textId="77777777" w:rsidR="004266D5" w:rsidRPr="00B6236C" w:rsidRDefault="004266D5">
      <w:pPr>
        <w:rPr>
          <w:sz w:val="18"/>
          <w:szCs w:val="18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800080"/>
        <w:tblLayout w:type="fixed"/>
        <w:tblLook w:val="0000" w:firstRow="0" w:lastRow="0" w:firstColumn="0" w:lastColumn="0" w:noHBand="0" w:noVBand="0"/>
      </w:tblPr>
      <w:tblGrid>
        <w:gridCol w:w="10080"/>
      </w:tblGrid>
      <w:tr w:rsidR="004266D5" w:rsidRPr="00B6236C" w14:paraId="6AB2CA38" w14:textId="77777777">
        <w:trPr>
          <w:cantSplit/>
        </w:trPr>
        <w:tc>
          <w:tcPr>
            <w:tcW w:w="10080" w:type="dxa"/>
            <w:tcBorders>
              <w:bottom w:val="nil"/>
            </w:tcBorders>
            <w:shd w:val="clear" w:color="auto" w:fill="800080"/>
          </w:tcPr>
          <w:p w14:paraId="4A42408A" w14:textId="77777777" w:rsidR="004266D5" w:rsidRPr="00B6236C" w:rsidRDefault="004266D5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1. Meeting</w:t>
            </w:r>
            <w:r w:rsidR="00C6291B">
              <w:rPr>
                <w:sz w:val="18"/>
                <w:szCs w:val="18"/>
              </w:rPr>
              <w:t xml:space="preserve"> Objective</w:t>
            </w:r>
            <w:r w:rsidR="00FE7687">
              <w:rPr>
                <w:sz w:val="18"/>
                <w:szCs w:val="18"/>
              </w:rPr>
              <w:t xml:space="preserve"> &amp; Agenda</w:t>
            </w:r>
          </w:p>
        </w:tc>
      </w:tr>
      <w:tr w:rsidR="004266D5" w:rsidRPr="00B6236C" w14:paraId="15DDCD1A" w14:textId="77777777">
        <w:trPr>
          <w:cantSplit/>
          <w:trHeight w:val="1134"/>
        </w:trPr>
        <w:tc>
          <w:tcPr>
            <w:tcW w:w="10080" w:type="dxa"/>
            <w:tcBorders>
              <w:top w:val="nil"/>
              <w:bottom w:val="single" w:sz="6" w:space="0" w:color="auto"/>
            </w:tcBorders>
            <w:shd w:val="clear" w:color="auto" w:fill="FFFFFF"/>
          </w:tcPr>
          <w:p w14:paraId="7456A5F5" w14:textId="32EDB990" w:rsidR="00A274F1" w:rsidRDefault="001C4FA6" w:rsidP="00A274F1">
            <w:pPr>
              <w:pStyle w:val="CovFormText"/>
              <w:numPr>
                <w:ilvl w:val="0"/>
                <w:numId w:val="2"/>
              </w:numPr>
              <w:rPr>
                <w:szCs w:val="18"/>
              </w:rPr>
            </w:pPr>
            <w:r>
              <w:rPr>
                <w:szCs w:val="18"/>
              </w:rPr>
              <w:t>Planning Deliverables</w:t>
            </w:r>
            <w:r w:rsidR="00144E4E">
              <w:rPr>
                <w:szCs w:val="18"/>
              </w:rPr>
              <w:t xml:space="preserve"> (Context Diagram, Functional Decomposition Diagram, Quiz)</w:t>
            </w:r>
          </w:p>
          <w:p w14:paraId="6804A93F" w14:textId="177C3400" w:rsidR="001C4FA6" w:rsidRPr="00B6236C" w:rsidRDefault="001C4FA6" w:rsidP="00A274F1">
            <w:pPr>
              <w:pStyle w:val="CovFormText"/>
              <w:numPr>
                <w:ilvl w:val="0"/>
                <w:numId w:val="2"/>
              </w:numPr>
              <w:rPr>
                <w:szCs w:val="18"/>
              </w:rPr>
            </w:pPr>
            <w:r>
              <w:rPr>
                <w:szCs w:val="18"/>
              </w:rPr>
              <w:t>Learning Xero Application</w:t>
            </w:r>
          </w:p>
        </w:tc>
      </w:tr>
    </w:tbl>
    <w:p w14:paraId="7912118B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70"/>
        <w:gridCol w:w="2970"/>
        <w:gridCol w:w="270"/>
        <w:gridCol w:w="270"/>
      </w:tblGrid>
      <w:tr w:rsidR="004266D5" w:rsidRPr="00B6236C" w14:paraId="0FF3C9CC" w14:textId="77777777">
        <w:trPr>
          <w:cantSplit/>
        </w:trPr>
        <w:tc>
          <w:tcPr>
            <w:tcW w:w="10080" w:type="dxa"/>
            <w:gridSpan w:val="4"/>
            <w:tcBorders>
              <w:top w:val="single" w:sz="6" w:space="0" w:color="auto"/>
              <w:bottom w:val="nil"/>
            </w:tcBorders>
            <w:shd w:val="clear" w:color="auto" w:fill="800080"/>
          </w:tcPr>
          <w:p w14:paraId="4537FD0E" w14:textId="77777777" w:rsidR="004266D5" w:rsidRPr="00B6236C" w:rsidRDefault="004266D5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2. Attend</w:t>
            </w:r>
            <w:r w:rsidR="00C6291B">
              <w:rPr>
                <w:sz w:val="18"/>
                <w:szCs w:val="18"/>
              </w:rPr>
              <w:t>ees</w:t>
            </w:r>
            <w:r w:rsidRPr="00B6236C">
              <w:rPr>
                <w:sz w:val="18"/>
                <w:szCs w:val="18"/>
              </w:rPr>
              <w:t xml:space="preserve"> </w:t>
            </w:r>
          </w:p>
        </w:tc>
      </w:tr>
      <w:tr w:rsidR="004266D5" w:rsidRPr="00B6236C" w14:paraId="6F0B5C21" w14:textId="77777777" w:rsidTr="003A682F">
        <w:trPr>
          <w:cantSplit/>
          <w:tblHeader/>
        </w:trPr>
        <w:tc>
          <w:tcPr>
            <w:tcW w:w="6570" w:type="dxa"/>
            <w:tcBorders>
              <w:top w:val="nil"/>
              <w:bottom w:val="nil"/>
            </w:tcBorders>
            <w:shd w:val="pct12" w:color="auto" w:fill="FFFFFF"/>
          </w:tcPr>
          <w:p w14:paraId="16914412" w14:textId="77777777" w:rsidR="004266D5" w:rsidRPr="00B6236C" w:rsidRDefault="00623671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Present at the Meeting</w:t>
            </w:r>
          </w:p>
        </w:tc>
        <w:tc>
          <w:tcPr>
            <w:tcW w:w="2970" w:type="dxa"/>
            <w:tcBorders>
              <w:top w:val="nil"/>
              <w:bottom w:val="nil"/>
            </w:tcBorders>
            <w:shd w:val="pct12" w:color="auto" w:fill="FFFFFF"/>
          </w:tcPr>
          <w:p w14:paraId="5DED196A" w14:textId="77777777" w:rsidR="004266D5" w:rsidRPr="00B6236C" w:rsidRDefault="00623671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Absent</w:t>
            </w:r>
          </w:p>
        </w:tc>
        <w:tc>
          <w:tcPr>
            <w:tcW w:w="270" w:type="dxa"/>
            <w:tcBorders>
              <w:top w:val="nil"/>
              <w:bottom w:val="dotted" w:sz="4" w:space="0" w:color="auto"/>
            </w:tcBorders>
            <w:shd w:val="pct12" w:color="auto" w:fill="FFFFFF"/>
          </w:tcPr>
          <w:p w14:paraId="6BF4DE28" w14:textId="77777777" w:rsidR="004266D5" w:rsidRPr="00B6236C" w:rsidRDefault="004266D5">
            <w:pPr>
              <w:pStyle w:val="Heading4"/>
              <w:rPr>
                <w:b/>
                <w:i w:val="0"/>
                <w:szCs w:val="18"/>
              </w:rPr>
            </w:pPr>
          </w:p>
        </w:tc>
        <w:tc>
          <w:tcPr>
            <w:tcW w:w="270" w:type="dxa"/>
            <w:tcBorders>
              <w:top w:val="nil"/>
              <w:bottom w:val="dotted" w:sz="4" w:space="0" w:color="auto"/>
            </w:tcBorders>
            <w:shd w:val="pct12" w:color="auto" w:fill="FFFFFF"/>
          </w:tcPr>
          <w:p w14:paraId="2BFB9EE4" w14:textId="77777777" w:rsidR="004266D5" w:rsidRPr="00B6236C" w:rsidRDefault="004266D5">
            <w:pPr>
              <w:pStyle w:val="Heading4"/>
              <w:rPr>
                <w:b/>
                <w:i w:val="0"/>
                <w:szCs w:val="18"/>
              </w:rPr>
            </w:pPr>
          </w:p>
        </w:tc>
      </w:tr>
      <w:tr w:rsidR="00623671" w:rsidRPr="00B6236C" w14:paraId="1AFE9577" w14:textId="77777777" w:rsidTr="003A682F"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1DA4CE2" w14:textId="5DDFEEC2" w:rsidR="00623671" w:rsidRPr="00B6236C" w:rsidRDefault="00A274F1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Noel Sam Routhu</w:t>
            </w:r>
          </w:p>
        </w:tc>
        <w:tc>
          <w:tcPr>
            <w:tcW w:w="29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4EC44D59" w14:textId="77777777" w:rsidR="00623671" w:rsidRPr="00B6236C" w:rsidRDefault="0062367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5BD8219A" w14:textId="77777777" w:rsidR="00623671" w:rsidRPr="00B6236C" w:rsidRDefault="0062367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0D8DFBB9" w14:textId="77777777" w:rsidR="00623671" w:rsidRPr="00B6236C" w:rsidRDefault="00623671">
            <w:pPr>
              <w:pStyle w:val="CovFormText"/>
              <w:rPr>
                <w:szCs w:val="18"/>
              </w:rPr>
            </w:pPr>
          </w:p>
        </w:tc>
      </w:tr>
      <w:tr w:rsidR="004266D5" w:rsidRPr="00B6236C" w14:paraId="1C30E8C9" w14:textId="77777777" w:rsidTr="003A682F"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3B8C4FB" w14:textId="5B60B905" w:rsidR="004266D5" w:rsidRPr="00B6236C" w:rsidRDefault="00A274F1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Matt Borkowski</w:t>
            </w:r>
          </w:p>
        </w:tc>
        <w:tc>
          <w:tcPr>
            <w:tcW w:w="29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5269A75A" w14:textId="77777777" w:rsidR="004266D5" w:rsidRPr="00B6236C" w:rsidRDefault="004266D5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A45FD30" w14:textId="77777777" w:rsidR="004266D5" w:rsidRPr="00B6236C" w:rsidRDefault="004266D5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2A0EFDF2" w14:textId="77777777" w:rsidR="004266D5" w:rsidRPr="00B6236C" w:rsidRDefault="004266D5">
            <w:pPr>
              <w:pStyle w:val="CovFormText"/>
              <w:rPr>
                <w:szCs w:val="18"/>
              </w:rPr>
            </w:pPr>
          </w:p>
        </w:tc>
      </w:tr>
      <w:tr w:rsidR="00623671" w:rsidRPr="00B6236C" w14:paraId="701A671A" w14:textId="77777777" w:rsidTr="003A682F"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B5F1F85" w14:textId="0B8B30DB" w:rsidR="00623671" w:rsidRPr="00B6236C" w:rsidRDefault="00A274F1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Naga Bavana Kolasani</w:t>
            </w:r>
          </w:p>
        </w:tc>
        <w:tc>
          <w:tcPr>
            <w:tcW w:w="29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2B48E325" w14:textId="77777777" w:rsidR="00623671" w:rsidRPr="00B6236C" w:rsidRDefault="0062367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63ED444" w14:textId="77777777" w:rsidR="00623671" w:rsidRPr="00B6236C" w:rsidRDefault="0062367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5361F5AA" w14:textId="77777777" w:rsidR="00623671" w:rsidRPr="00B6236C" w:rsidRDefault="00623671">
            <w:pPr>
              <w:pStyle w:val="CovFormText"/>
              <w:rPr>
                <w:szCs w:val="18"/>
              </w:rPr>
            </w:pPr>
          </w:p>
        </w:tc>
      </w:tr>
      <w:tr w:rsidR="00623671" w:rsidRPr="00B6236C" w14:paraId="32D180BE" w14:textId="77777777" w:rsidTr="003A682F"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FF24350" w14:textId="31C2EF33" w:rsidR="00623671" w:rsidRPr="00B6236C" w:rsidRDefault="00A274F1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Yash Vora</w:t>
            </w:r>
          </w:p>
        </w:tc>
        <w:tc>
          <w:tcPr>
            <w:tcW w:w="29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4C0D1912" w14:textId="77777777" w:rsidR="00623671" w:rsidRPr="00B6236C" w:rsidRDefault="0062367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D87AC8B" w14:textId="77777777" w:rsidR="00623671" w:rsidRPr="00B6236C" w:rsidRDefault="0062367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48F324A4" w14:textId="77777777" w:rsidR="00623671" w:rsidRPr="00B6236C" w:rsidRDefault="00623671">
            <w:pPr>
              <w:pStyle w:val="CovFormText"/>
              <w:rPr>
                <w:szCs w:val="18"/>
              </w:rPr>
            </w:pPr>
          </w:p>
        </w:tc>
      </w:tr>
      <w:tr w:rsidR="00623671" w:rsidRPr="00B6236C" w14:paraId="5A7CFEE7" w14:textId="77777777" w:rsidTr="003A682F"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A44D8B5" w14:textId="2DD0F183" w:rsidR="00623671" w:rsidRPr="00B6236C" w:rsidRDefault="00A274F1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Jingsi Hu</w:t>
            </w:r>
            <w:r w:rsidR="00144E4E">
              <w:rPr>
                <w:szCs w:val="18"/>
              </w:rPr>
              <w:t xml:space="preserve"> (Online)</w:t>
            </w:r>
          </w:p>
        </w:tc>
        <w:tc>
          <w:tcPr>
            <w:tcW w:w="29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2E3A6FDF" w14:textId="77777777" w:rsidR="00623671" w:rsidRPr="00B6236C" w:rsidRDefault="0062367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2E288DE" w14:textId="77777777" w:rsidR="00623671" w:rsidRPr="00B6236C" w:rsidRDefault="0062367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17A971BC" w14:textId="77777777" w:rsidR="00623671" w:rsidRPr="00B6236C" w:rsidRDefault="00623671">
            <w:pPr>
              <w:pStyle w:val="CovFormText"/>
              <w:rPr>
                <w:szCs w:val="18"/>
              </w:rPr>
            </w:pPr>
          </w:p>
        </w:tc>
      </w:tr>
      <w:tr w:rsidR="00144E4E" w:rsidRPr="00B6236C" w14:paraId="0623CFAC" w14:textId="77777777" w:rsidTr="003A682F"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84BDA4F" w14:textId="72FE5D55" w:rsidR="00144E4E" w:rsidRPr="00B6236C" w:rsidRDefault="00144E4E" w:rsidP="00144E4E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Sashank Allugunti</w:t>
            </w:r>
          </w:p>
        </w:tc>
        <w:tc>
          <w:tcPr>
            <w:tcW w:w="29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6102BBE0" w14:textId="77777777" w:rsidR="00144E4E" w:rsidRPr="00B6236C" w:rsidRDefault="00144E4E" w:rsidP="00144E4E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0EE5C89" w14:textId="77777777" w:rsidR="00144E4E" w:rsidRPr="00B6236C" w:rsidRDefault="00144E4E" w:rsidP="00144E4E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1360DDA5" w14:textId="77777777" w:rsidR="00144E4E" w:rsidRPr="00B6236C" w:rsidRDefault="00144E4E" w:rsidP="00144E4E">
            <w:pPr>
              <w:pStyle w:val="CovFormText"/>
              <w:rPr>
                <w:szCs w:val="18"/>
              </w:rPr>
            </w:pPr>
          </w:p>
        </w:tc>
      </w:tr>
      <w:tr w:rsidR="00144E4E" w:rsidRPr="00B6236C" w14:paraId="3CBA7D89" w14:textId="77777777" w:rsidTr="00A274F1"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6E2ACF6" w14:textId="4932243B" w:rsidR="00144E4E" w:rsidRPr="00B6236C" w:rsidRDefault="00144E4E" w:rsidP="00144E4E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Hanith Atluri</w:t>
            </w:r>
            <w:r>
              <w:rPr>
                <w:szCs w:val="18"/>
              </w:rPr>
              <w:t xml:space="preserve"> (Online)</w:t>
            </w:r>
          </w:p>
        </w:tc>
        <w:tc>
          <w:tcPr>
            <w:tcW w:w="29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61122B0A" w14:textId="77777777" w:rsidR="00144E4E" w:rsidRPr="00B6236C" w:rsidRDefault="00144E4E" w:rsidP="00144E4E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109F807" w14:textId="77777777" w:rsidR="00144E4E" w:rsidRPr="00B6236C" w:rsidRDefault="00144E4E" w:rsidP="00144E4E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467CCC68" w14:textId="77777777" w:rsidR="00144E4E" w:rsidRPr="00B6236C" w:rsidRDefault="00144E4E" w:rsidP="00144E4E">
            <w:pPr>
              <w:pStyle w:val="CovFormText"/>
              <w:rPr>
                <w:szCs w:val="18"/>
              </w:rPr>
            </w:pPr>
          </w:p>
        </w:tc>
      </w:tr>
      <w:tr w:rsidR="00144E4E" w:rsidRPr="00B6236C" w14:paraId="6034CA30" w14:textId="77777777" w:rsidTr="00A274F1"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90A39DE" w14:textId="3AE65BD3" w:rsidR="00144E4E" w:rsidRDefault="00144E4E" w:rsidP="00144E4E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Harsh Moradiya</w:t>
            </w:r>
          </w:p>
        </w:tc>
        <w:tc>
          <w:tcPr>
            <w:tcW w:w="29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185AFEB9" w14:textId="77777777" w:rsidR="00144E4E" w:rsidRPr="00B6236C" w:rsidRDefault="00144E4E" w:rsidP="00144E4E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5EAC975" w14:textId="77777777" w:rsidR="00144E4E" w:rsidRPr="00B6236C" w:rsidRDefault="00144E4E" w:rsidP="00144E4E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4B3F8DEE" w14:textId="77777777" w:rsidR="00144E4E" w:rsidRPr="00B6236C" w:rsidRDefault="00144E4E" w:rsidP="00144E4E">
            <w:pPr>
              <w:pStyle w:val="CovFormText"/>
              <w:rPr>
                <w:szCs w:val="18"/>
              </w:rPr>
            </w:pPr>
          </w:p>
        </w:tc>
      </w:tr>
      <w:tr w:rsidR="00144E4E" w:rsidRPr="00B6236C" w14:paraId="1123C5D0" w14:textId="77777777" w:rsidTr="00A274F1"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8CFCC94" w14:textId="325D8505" w:rsidR="00144E4E" w:rsidRDefault="00144E4E" w:rsidP="00144E4E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Meghana Gudipati</w:t>
            </w:r>
          </w:p>
        </w:tc>
        <w:tc>
          <w:tcPr>
            <w:tcW w:w="29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76E80628" w14:textId="77777777" w:rsidR="00144E4E" w:rsidRPr="00B6236C" w:rsidRDefault="00144E4E" w:rsidP="00144E4E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E4115CE" w14:textId="77777777" w:rsidR="00144E4E" w:rsidRPr="00B6236C" w:rsidRDefault="00144E4E" w:rsidP="00144E4E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61EE619E" w14:textId="77777777" w:rsidR="00144E4E" w:rsidRPr="00B6236C" w:rsidRDefault="00144E4E" w:rsidP="00144E4E">
            <w:pPr>
              <w:pStyle w:val="CovFormText"/>
              <w:rPr>
                <w:szCs w:val="18"/>
              </w:rPr>
            </w:pPr>
          </w:p>
        </w:tc>
      </w:tr>
      <w:tr w:rsidR="00144E4E" w:rsidRPr="00B6236C" w14:paraId="793AC531" w14:textId="77777777" w:rsidTr="003A682F">
        <w:trPr>
          <w:cantSplit/>
        </w:trPr>
        <w:tc>
          <w:tcPr>
            <w:tcW w:w="657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7F18A614" w14:textId="72A04AE4" w:rsidR="00144E4E" w:rsidRDefault="00144E4E" w:rsidP="00144E4E">
            <w:pPr>
              <w:pStyle w:val="CovFormText"/>
              <w:rPr>
                <w:szCs w:val="18"/>
              </w:rPr>
            </w:pPr>
          </w:p>
        </w:tc>
        <w:tc>
          <w:tcPr>
            <w:tcW w:w="297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nil"/>
            </w:tcBorders>
          </w:tcPr>
          <w:p w14:paraId="6FA8429A" w14:textId="77777777" w:rsidR="00144E4E" w:rsidRPr="00B6236C" w:rsidRDefault="00144E4E" w:rsidP="00144E4E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single" w:sz="6" w:space="0" w:color="auto"/>
              <w:right w:val="nil"/>
            </w:tcBorders>
          </w:tcPr>
          <w:p w14:paraId="250FF92B" w14:textId="77777777" w:rsidR="00144E4E" w:rsidRPr="00B6236C" w:rsidRDefault="00144E4E" w:rsidP="00144E4E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single" w:sz="6" w:space="0" w:color="auto"/>
            </w:tcBorders>
          </w:tcPr>
          <w:p w14:paraId="70D6BDC3" w14:textId="77777777" w:rsidR="00144E4E" w:rsidRPr="00B6236C" w:rsidRDefault="00144E4E" w:rsidP="00144E4E">
            <w:pPr>
              <w:pStyle w:val="CovFormText"/>
              <w:rPr>
                <w:szCs w:val="18"/>
              </w:rPr>
            </w:pPr>
          </w:p>
        </w:tc>
      </w:tr>
    </w:tbl>
    <w:p w14:paraId="596EBCBF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10"/>
        <w:gridCol w:w="1260"/>
        <w:gridCol w:w="1800"/>
        <w:gridCol w:w="1710"/>
      </w:tblGrid>
      <w:tr w:rsidR="001C7821" w:rsidRPr="00B6236C" w14:paraId="5EE84795" w14:textId="77777777" w:rsidTr="00877AD4">
        <w:trPr>
          <w:cantSplit/>
        </w:trPr>
        <w:tc>
          <w:tcPr>
            <w:tcW w:w="10080" w:type="dxa"/>
            <w:gridSpan w:val="4"/>
            <w:shd w:val="clear" w:color="auto" w:fill="800080"/>
          </w:tcPr>
          <w:p w14:paraId="084BCC46" w14:textId="77777777" w:rsidR="001C7821" w:rsidRPr="00B6236C" w:rsidRDefault="001C7821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 </w:t>
            </w:r>
            <w:r w:rsidRPr="00B6236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Documents and Owners</w:t>
            </w:r>
          </w:p>
        </w:tc>
      </w:tr>
      <w:tr w:rsidR="001C7821" w:rsidRPr="00B6236C" w14:paraId="6C38F96D" w14:textId="77777777" w:rsidTr="001C7821">
        <w:trPr>
          <w:cantSplit/>
        </w:trPr>
        <w:tc>
          <w:tcPr>
            <w:tcW w:w="5310" w:type="dxa"/>
            <w:shd w:val="pct12" w:color="auto" w:fill="FFFFFF"/>
          </w:tcPr>
          <w:p w14:paraId="100F1B23" w14:textId="77777777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Delievrables</w:t>
            </w:r>
          </w:p>
        </w:tc>
        <w:tc>
          <w:tcPr>
            <w:tcW w:w="1260" w:type="dxa"/>
            <w:shd w:val="pct12" w:color="auto" w:fill="FFFFFF"/>
          </w:tcPr>
          <w:p w14:paraId="2E90D8CB" w14:textId="77777777" w:rsidR="001C7821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Progress %</w:t>
            </w:r>
          </w:p>
        </w:tc>
        <w:tc>
          <w:tcPr>
            <w:tcW w:w="1800" w:type="dxa"/>
            <w:shd w:val="pct12" w:color="auto" w:fill="FFFFFF"/>
          </w:tcPr>
          <w:p w14:paraId="05D9BDBD" w14:textId="77777777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Primary </w:t>
            </w:r>
            <w:r w:rsidRPr="00B6236C">
              <w:rPr>
                <w:b/>
                <w:szCs w:val="18"/>
              </w:rPr>
              <w:t>Owner</w:t>
            </w:r>
            <w:r>
              <w:rPr>
                <w:b/>
                <w:szCs w:val="18"/>
              </w:rPr>
              <w:t>(s)</w:t>
            </w:r>
          </w:p>
        </w:tc>
        <w:tc>
          <w:tcPr>
            <w:tcW w:w="1710" w:type="dxa"/>
            <w:shd w:val="pct12" w:color="auto" w:fill="FFFFFF"/>
          </w:tcPr>
          <w:p w14:paraId="0D50B4E9" w14:textId="77777777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Peer Reviewer(s)</w:t>
            </w:r>
          </w:p>
        </w:tc>
      </w:tr>
      <w:tr w:rsidR="001C7821" w:rsidRPr="00B6236C" w14:paraId="7405FEF6" w14:textId="77777777" w:rsidTr="001C7821">
        <w:trPr>
          <w:cantSplit/>
        </w:trPr>
        <w:tc>
          <w:tcPr>
            <w:tcW w:w="5310" w:type="dxa"/>
          </w:tcPr>
          <w:p w14:paraId="60C5BFEF" w14:textId="7BD165F8" w:rsidR="001C7821" w:rsidRPr="00B6236C" w:rsidRDefault="00144E4E" w:rsidP="00B36BC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Context Diagram Role explanation and assignment</w:t>
            </w:r>
          </w:p>
        </w:tc>
        <w:tc>
          <w:tcPr>
            <w:tcW w:w="1260" w:type="dxa"/>
          </w:tcPr>
          <w:p w14:paraId="1D611F0D" w14:textId="7B7E0D5A" w:rsidR="001C7821" w:rsidRPr="00B6236C" w:rsidRDefault="00144E4E" w:rsidP="00B36BC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100%</w:t>
            </w:r>
          </w:p>
        </w:tc>
        <w:tc>
          <w:tcPr>
            <w:tcW w:w="1800" w:type="dxa"/>
          </w:tcPr>
          <w:p w14:paraId="31F0E66D" w14:textId="284FBEAD" w:rsidR="001C7821" w:rsidRPr="00B6236C" w:rsidRDefault="00144E4E" w:rsidP="00B36BC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Meghana Gudipati</w:t>
            </w:r>
          </w:p>
        </w:tc>
        <w:tc>
          <w:tcPr>
            <w:tcW w:w="1710" w:type="dxa"/>
          </w:tcPr>
          <w:p w14:paraId="01C4BFFD" w14:textId="3EA7AFFB" w:rsidR="001C7821" w:rsidRPr="00B6236C" w:rsidRDefault="00144E4E" w:rsidP="00B36BC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Noel Sam Routhu</w:t>
            </w:r>
          </w:p>
        </w:tc>
      </w:tr>
      <w:tr w:rsidR="001C7821" w:rsidRPr="00B6236C" w14:paraId="2A6A3BAF" w14:textId="77777777" w:rsidTr="001C7821">
        <w:trPr>
          <w:cantSplit/>
        </w:trPr>
        <w:tc>
          <w:tcPr>
            <w:tcW w:w="5310" w:type="dxa"/>
          </w:tcPr>
          <w:p w14:paraId="25130A19" w14:textId="07D1E5AA" w:rsidR="001C7821" w:rsidRPr="00B6236C" w:rsidRDefault="00144E4E" w:rsidP="00B36BC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Functional Decomposition explanation and assignment</w:t>
            </w:r>
          </w:p>
        </w:tc>
        <w:tc>
          <w:tcPr>
            <w:tcW w:w="1260" w:type="dxa"/>
          </w:tcPr>
          <w:p w14:paraId="66772CAF" w14:textId="3D554B0D" w:rsidR="001C7821" w:rsidRPr="00B6236C" w:rsidRDefault="00144E4E" w:rsidP="00B36BC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100%</w:t>
            </w:r>
          </w:p>
        </w:tc>
        <w:tc>
          <w:tcPr>
            <w:tcW w:w="1800" w:type="dxa"/>
          </w:tcPr>
          <w:p w14:paraId="04FA19FB" w14:textId="3430A2D6" w:rsidR="001C7821" w:rsidRPr="00B6236C" w:rsidRDefault="00144E4E" w:rsidP="00B36BC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Harsh Moradiya</w:t>
            </w:r>
          </w:p>
        </w:tc>
        <w:tc>
          <w:tcPr>
            <w:tcW w:w="1710" w:type="dxa"/>
          </w:tcPr>
          <w:p w14:paraId="09C374F3" w14:textId="7B4C58FC" w:rsidR="001C7821" w:rsidRPr="00B6236C" w:rsidRDefault="00144E4E" w:rsidP="00B36BC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Noel Sam Routhu</w:t>
            </w:r>
          </w:p>
        </w:tc>
      </w:tr>
      <w:tr w:rsidR="001C7821" w:rsidRPr="00B6236C" w14:paraId="73D76542" w14:textId="77777777" w:rsidTr="001C7821">
        <w:trPr>
          <w:cantSplit/>
        </w:trPr>
        <w:tc>
          <w:tcPr>
            <w:tcW w:w="5310" w:type="dxa"/>
          </w:tcPr>
          <w:p w14:paraId="48808543" w14:textId="7152CA76" w:rsidR="001C7821" w:rsidRPr="00B6236C" w:rsidRDefault="001C7821" w:rsidP="00B36BC4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260" w:type="dxa"/>
          </w:tcPr>
          <w:p w14:paraId="05852945" w14:textId="77777777" w:rsidR="001C7821" w:rsidRPr="00B6236C" w:rsidRDefault="001C7821" w:rsidP="00B36BC4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00" w:type="dxa"/>
          </w:tcPr>
          <w:p w14:paraId="608CEBF2" w14:textId="77777777" w:rsidR="001C7821" w:rsidRPr="00B6236C" w:rsidRDefault="001C7821" w:rsidP="00B36BC4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</w:tcPr>
          <w:p w14:paraId="19447F61" w14:textId="77777777" w:rsidR="001C7821" w:rsidRPr="00B6236C" w:rsidRDefault="001C7821" w:rsidP="00B36BC4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1C7821" w:rsidRPr="00B6236C" w14:paraId="38FB4C80" w14:textId="77777777" w:rsidTr="001C7821">
        <w:trPr>
          <w:cantSplit/>
        </w:trPr>
        <w:tc>
          <w:tcPr>
            <w:tcW w:w="5310" w:type="dxa"/>
          </w:tcPr>
          <w:p w14:paraId="29547795" w14:textId="77777777" w:rsidR="001C7821" w:rsidRPr="00B6236C" w:rsidRDefault="001C7821" w:rsidP="00B36BC4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260" w:type="dxa"/>
          </w:tcPr>
          <w:p w14:paraId="287C6A78" w14:textId="77777777" w:rsidR="001C7821" w:rsidRPr="00B6236C" w:rsidRDefault="001C7821" w:rsidP="00B36BC4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00" w:type="dxa"/>
          </w:tcPr>
          <w:p w14:paraId="480D412E" w14:textId="77777777" w:rsidR="001C7821" w:rsidRPr="00B6236C" w:rsidRDefault="001C7821" w:rsidP="00B36BC4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</w:tcPr>
          <w:p w14:paraId="3F8A5568" w14:textId="77777777" w:rsidR="001C7821" w:rsidRPr="00B6236C" w:rsidRDefault="001C7821" w:rsidP="00B36BC4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1BB29C8D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70"/>
        <w:gridCol w:w="3510"/>
      </w:tblGrid>
      <w:tr w:rsidR="00527B5C" w:rsidRPr="00B6236C" w14:paraId="7BB9CB8D" w14:textId="77777777">
        <w:trPr>
          <w:cantSplit/>
        </w:trPr>
        <w:tc>
          <w:tcPr>
            <w:tcW w:w="10080" w:type="dxa"/>
            <w:gridSpan w:val="2"/>
            <w:shd w:val="clear" w:color="auto" w:fill="800080"/>
          </w:tcPr>
          <w:p w14:paraId="2E2C7CBB" w14:textId="77777777" w:rsidR="00527B5C" w:rsidRPr="00B6236C" w:rsidRDefault="00527B5C" w:rsidP="00652E3C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4</w:t>
            </w:r>
            <w:r w:rsidRPr="00B6236C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>Pre-work/</w:t>
            </w:r>
            <w:r w:rsidR="00FE7687">
              <w:rPr>
                <w:sz w:val="18"/>
                <w:szCs w:val="18"/>
              </w:rPr>
              <w:t xml:space="preserve">Meeting </w:t>
            </w:r>
            <w:r>
              <w:rPr>
                <w:sz w:val="18"/>
                <w:szCs w:val="18"/>
              </w:rPr>
              <w:t>Preparation</w:t>
            </w:r>
            <w:r w:rsidRPr="00B6236C">
              <w:rPr>
                <w:sz w:val="18"/>
                <w:szCs w:val="18"/>
              </w:rPr>
              <w:t xml:space="preserve"> </w:t>
            </w:r>
            <w:r w:rsidR="00652E3C">
              <w:rPr>
                <w:sz w:val="16"/>
                <w:szCs w:val="16"/>
              </w:rPr>
              <w:t>(</w:t>
            </w:r>
            <w:r w:rsidRPr="00527B5C">
              <w:rPr>
                <w:sz w:val="16"/>
                <w:szCs w:val="16"/>
              </w:rPr>
              <w:t>material</w:t>
            </w:r>
            <w:r w:rsidR="00722485">
              <w:rPr>
                <w:sz w:val="16"/>
                <w:szCs w:val="16"/>
              </w:rPr>
              <w:t>s</w:t>
            </w:r>
            <w:r w:rsidR="00652E3C">
              <w:rPr>
                <w:sz w:val="16"/>
                <w:szCs w:val="16"/>
              </w:rPr>
              <w:t xml:space="preserve"> to discuss at the meeting - tutorials, examples, etc.</w:t>
            </w:r>
            <w:r w:rsidRPr="00527B5C">
              <w:rPr>
                <w:sz w:val="16"/>
                <w:szCs w:val="16"/>
              </w:rPr>
              <w:t>)</w:t>
            </w:r>
          </w:p>
        </w:tc>
      </w:tr>
      <w:tr w:rsidR="00527B5C" w:rsidRPr="00B6236C" w14:paraId="1304CF48" w14:textId="77777777" w:rsidTr="005E5638">
        <w:trPr>
          <w:cantSplit/>
        </w:trPr>
        <w:tc>
          <w:tcPr>
            <w:tcW w:w="6570" w:type="dxa"/>
            <w:shd w:val="pct12" w:color="auto" w:fill="FFFFFF"/>
          </w:tcPr>
          <w:p w14:paraId="21C2D437" w14:textId="77777777" w:rsidR="00527B5C" w:rsidRPr="00B6236C" w:rsidRDefault="00527B5C" w:rsidP="00927B5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3510" w:type="dxa"/>
            <w:shd w:val="pct12" w:color="auto" w:fill="FFFFFF"/>
          </w:tcPr>
          <w:p w14:paraId="4A53FC59" w14:textId="77777777" w:rsidR="00527B5C" w:rsidRPr="00B6236C" w:rsidRDefault="00527B5C" w:rsidP="00927B5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Prepared by</w:t>
            </w:r>
          </w:p>
        </w:tc>
      </w:tr>
      <w:tr w:rsidR="00527B5C" w:rsidRPr="00B6236C" w14:paraId="598F2C2A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A90B4AE" w14:textId="22E472BA" w:rsidR="00527B5C" w:rsidRPr="00B6236C" w:rsidRDefault="001C4FA6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 xml:space="preserve">Quiz Template for </w:t>
            </w:r>
            <w:r w:rsidR="00144E4E">
              <w:rPr>
                <w:szCs w:val="18"/>
              </w:rPr>
              <w:t>Requirements engineering</w:t>
            </w: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C70418A" w14:textId="0EEA9572" w:rsidR="00527B5C" w:rsidRPr="00B6236C" w:rsidRDefault="001C4FA6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Noel Sam Routhu</w:t>
            </w:r>
          </w:p>
        </w:tc>
      </w:tr>
      <w:tr w:rsidR="00527B5C" w:rsidRPr="00B6236C" w14:paraId="4CB48FEE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49E29B6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2B31EE2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 w14:paraId="01FD0365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6027068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69F228A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 w14:paraId="1BD6FEE7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6277E573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2CAA499E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21FDA8DB" w14:textId="77777777" w:rsidR="004D42BB" w:rsidRDefault="004D42BB" w:rsidP="00361221"/>
    <w:p w14:paraId="1B43913C" w14:textId="77777777" w:rsidR="00947908" w:rsidRPr="00B6236C" w:rsidRDefault="00947908" w:rsidP="00947908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40"/>
        <w:gridCol w:w="4140"/>
      </w:tblGrid>
      <w:tr w:rsidR="00947908" w:rsidRPr="00B6236C" w14:paraId="231C17D2" w14:textId="77777777" w:rsidTr="00362BA6">
        <w:trPr>
          <w:cantSplit/>
        </w:trPr>
        <w:tc>
          <w:tcPr>
            <w:tcW w:w="10080" w:type="dxa"/>
            <w:gridSpan w:val="2"/>
            <w:shd w:val="clear" w:color="auto" w:fill="800080"/>
          </w:tcPr>
          <w:p w14:paraId="0A275CB4" w14:textId="77777777" w:rsidR="00947908" w:rsidRPr="00B6236C" w:rsidRDefault="00947908" w:rsidP="00947908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Pr="00B6236C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Issues and Roadblocks</w:t>
            </w:r>
          </w:p>
        </w:tc>
      </w:tr>
      <w:tr w:rsidR="00947908" w:rsidRPr="00B6236C" w14:paraId="31F4C519" w14:textId="77777777" w:rsidTr="00362BA6">
        <w:trPr>
          <w:cantSplit/>
        </w:trPr>
        <w:tc>
          <w:tcPr>
            <w:tcW w:w="5940" w:type="dxa"/>
            <w:shd w:val="pct12" w:color="auto" w:fill="FFFFFF"/>
          </w:tcPr>
          <w:p w14:paraId="07CA9022" w14:textId="77777777" w:rsidR="00947908" w:rsidRPr="00B6236C" w:rsidRDefault="00947908" w:rsidP="00487A81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4140" w:type="dxa"/>
            <w:shd w:val="pct12" w:color="auto" w:fill="FFFFFF"/>
          </w:tcPr>
          <w:p w14:paraId="01082EB7" w14:textId="77777777" w:rsidR="00947908" w:rsidRPr="00B6236C" w:rsidRDefault="00947908" w:rsidP="00487A81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Help Needed</w:t>
            </w:r>
          </w:p>
        </w:tc>
      </w:tr>
      <w:tr w:rsidR="00947908" w:rsidRPr="00B6236C" w14:paraId="07B28FEA" w14:textId="77777777" w:rsidTr="00362BA6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94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63A26C7" w14:textId="44B7A5D3" w:rsidR="00947908" w:rsidRPr="00B6236C" w:rsidRDefault="00A274F1" w:rsidP="00487A8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No issues</w:t>
            </w:r>
          </w:p>
        </w:tc>
        <w:tc>
          <w:tcPr>
            <w:tcW w:w="4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FEE6557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62337281" w14:textId="77777777" w:rsidTr="00362BA6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94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847C2F2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4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40EADEF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09E5DF7E" w14:textId="77777777" w:rsidTr="00362BA6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94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ABCA00B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4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154B663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63972079" w14:textId="77777777" w:rsidTr="00362BA6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94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2BB8AFC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414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7FCFD7CF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37C5C0F6" w14:textId="77777777" w:rsidR="00947908" w:rsidRDefault="00947908" w:rsidP="00361221"/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0"/>
        <w:gridCol w:w="1260"/>
        <w:gridCol w:w="1980"/>
        <w:gridCol w:w="2160"/>
      </w:tblGrid>
      <w:tr w:rsidR="00176704" w:rsidRPr="00B6236C" w14:paraId="65A2A5D0" w14:textId="77777777" w:rsidTr="00362BA6">
        <w:trPr>
          <w:cantSplit/>
        </w:trPr>
        <w:tc>
          <w:tcPr>
            <w:tcW w:w="10080" w:type="dxa"/>
            <w:gridSpan w:val="4"/>
            <w:shd w:val="clear" w:color="auto" w:fill="800080"/>
          </w:tcPr>
          <w:p w14:paraId="388872A3" w14:textId="3D066135" w:rsidR="00176704" w:rsidRPr="00B6236C" w:rsidRDefault="00176704" w:rsidP="00F43470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6. </w:t>
            </w:r>
            <w:r w:rsidRPr="00B6236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Next Meeting </w:t>
            </w:r>
            <w:r w:rsidR="00587A43">
              <w:rPr>
                <w:sz w:val="18"/>
                <w:szCs w:val="18"/>
              </w:rPr>
              <w:t>Agenda</w:t>
            </w:r>
            <w:r>
              <w:rPr>
                <w:sz w:val="18"/>
                <w:szCs w:val="18"/>
              </w:rPr>
              <w:t xml:space="preserve"> </w:t>
            </w:r>
            <w:r w:rsidR="00782987">
              <w:rPr>
                <w:sz w:val="18"/>
                <w:szCs w:val="18"/>
              </w:rPr>
              <w:t>–</w:t>
            </w:r>
            <w:r>
              <w:rPr>
                <w:sz w:val="18"/>
                <w:szCs w:val="18"/>
              </w:rPr>
              <w:t xml:space="preserve"> </w:t>
            </w:r>
            <w:r w:rsidR="00782987">
              <w:rPr>
                <w:sz w:val="18"/>
                <w:szCs w:val="18"/>
              </w:rPr>
              <w:t>02/</w:t>
            </w:r>
            <w:r w:rsidR="008A77C4">
              <w:rPr>
                <w:sz w:val="18"/>
                <w:szCs w:val="18"/>
              </w:rPr>
              <w:t>14</w:t>
            </w:r>
            <w:r w:rsidR="00782987">
              <w:rPr>
                <w:sz w:val="18"/>
                <w:szCs w:val="18"/>
              </w:rPr>
              <w:t>/2024 (Tentative)</w:t>
            </w:r>
          </w:p>
        </w:tc>
      </w:tr>
      <w:tr w:rsidR="00176704" w:rsidRPr="00B6236C" w14:paraId="6898FE80" w14:textId="77777777" w:rsidTr="00D628F8">
        <w:trPr>
          <w:cantSplit/>
        </w:trPr>
        <w:tc>
          <w:tcPr>
            <w:tcW w:w="4680" w:type="dxa"/>
            <w:shd w:val="pct12" w:color="auto" w:fill="FFFFFF"/>
          </w:tcPr>
          <w:p w14:paraId="2BC00B29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Tasks to Complete</w:t>
            </w:r>
          </w:p>
        </w:tc>
        <w:tc>
          <w:tcPr>
            <w:tcW w:w="1260" w:type="dxa"/>
            <w:shd w:val="pct12" w:color="auto" w:fill="FFFFFF"/>
          </w:tcPr>
          <w:p w14:paraId="0178DB45" w14:textId="77777777" w:rsidR="00176704" w:rsidRDefault="00576D4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Target </w:t>
            </w:r>
            <w:r w:rsidR="00176704">
              <w:rPr>
                <w:b/>
                <w:szCs w:val="18"/>
              </w:rPr>
              <w:t>Progress %</w:t>
            </w:r>
          </w:p>
        </w:tc>
        <w:tc>
          <w:tcPr>
            <w:tcW w:w="1980" w:type="dxa"/>
            <w:shd w:val="pct12" w:color="auto" w:fill="FFFFFF"/>
          </w:tcPr>
          <w:p w14:paraId="1480A276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Primary </w:t>
            </w:r>
            <w:r w:rsidRPr="00B6236C">
              <w:rPr>
                <w:b/>
                <w:szCs w:val="18"/>
              </w:rPr>
              <w:t>Owner</w:t>
            </w:r>
            <w:r>
              <w:rPr>
                <w:b/>
                <w:szCs w:val="18"/>
              </w:rPr>
              <w:t>(s)</w:t>
            </w:r>
          </w:p>
        </w:tc>
        <w:tc>
          <w:tcPr>
            <w:tcW w:w="2160" w:type="dxa"/>
            <w:shd w:val="pct12" w:color="auto" w:fill="FFFFFF"/>
          </w:tcPr>
          <w:p w14:paraId="25E54BC8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Peer Reviewer(s)</w:t>
            </w:r>
          </w:p>
        </w:tc>
      </w:tr>
      <w:tr w:rsidR="00144E4E" w:rsidRPr="00B6236C" w14:paraId="4F9F52E6" w14:textId="77777777" w:rsidTr="00D628F8">
        <w:trPr>
          <w:cantSplit/>
        </w:trPr>
        <w:tc>
          <w:tcPr>
            <w:tcW w:w="4680" w:type="dxa"/>
          </w:tcPr>
          <w:p w14:paraId="50685798" w14:textId="174E872B" w:rsidR="00144E4E" w:rsidRPr="00B6236C" w:rsidRDefault="00144E4E" w:rsidP="00144E4E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Context Diagram</w:t>
            </w:r>
          </w:p>
        </w:tc>
        <w:tc>
          <w:tcPr>
            <w:tcW w:w="1260" w:type="dxa"/>
          </w:tcPr>
          <w:p w14:paraId="4DF53158" w14:textId="128F0909" w:rsidR="00144E4E" w:rsidRPr="00B6236C" w:rsidRDefault="00144E4E" w:rsidP="00144E4E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100%</w:t>
            </w:r>
          </w:p>
        </w:tc>
        <w:tc>
          <w:tcPr>
            <w:tcW w:w="1980" w:type="dxa"/>
          </w:tcPr>
          <w:p w14:paraId="5272CF9D" w14:textId="4BC5AC4D" w:rsidR="00144E4E" w:rsidRPr="00B6236C" w:rsidRDefault="008A77C4" w:rsidP="00144E4E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Meghana Gudipati</w:t>
            </w:r>
          </w:p>
        </w:tc>
        <w:tc>
          <w:tcPr>
            <w:tcW w:w="2160" w:type="dxa"/>
          </w:tcPr>
          <w:p w14:paraId="1993A14A" w14:textId="21A4A94D" w:rsidR="00144E4E" w:rsidRPr="00B6236C" w:rsidRDefault="008A77C4" w:rsidP="00144E4E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 xml:space="preserve">Bavana </w:t>
            </w:r>
          </w:p>
        </w:tc>
      </w:tr>
      <w:tr w:rsidR="00144E4E" w:rsidRPr="00B6236C" w14:paraId="7644D4D7" w14:textId="77777777" w:rsidTr="00D628F8">
        <w:trPr>
          <w:cantSplit/>
        </w:trPr>
        <w:tc>
          <w:tcPr>
            <w:tcW w:w="4680" w:type="dxa"/>
          </w:tcPr>
          <w:p w14:paraId="2E3C122E" w14:textId="3AA44035" w:rsidR="00144E4E" w:rsidRPr="00B6236C" w:rsidRDefault="00144E4E" w:rsidP="00144E4E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Functional Decomposition Diagram</w:t>
            </w:r>
          </w:p>
        </w:tc>
        <w:tc>
          <w:tcPr>
            <w:tcW w:w="1260" w:type="dxa"/>
          </w:tcPr>
          <w:p w14:paraId="51923345" w14:textId="6B364D1E" w:rsidR="00144E4E" w:rsidRPr="00B6236C" w:rsidRDefault="008A77C4" w:rsidP="00144E4E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100%</w:t>
            </w:r>
          </w:p>
        </w:tc>
        <w:tc>
          <w:tcPr>
            <w:tcW w:w="1980" w:type="dxa"/>
          </w:tcPr>
          <w:p w14:paraId="70C5BF9F" w14:textId="41446134" w:rsidR="00144E4E" w:rsidRPr="00B6236C" w:rsidRDefault="008A77C4" w:rsidP="00144E4E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Harsh Moradiya</w:t>
            </w:r>
          </w:p>
        </w:tc>
        <w:tc>
          <w:tcPr>
            <w:tcW w:w="2160" w:type="dxa"/>
          </w:tcPr>
          <w:p w14:paraId="6D5523A1" w14:textId="658E98E3" w:rsidR="00144E4E" w:rsidRPr="00B6236C" w:rsidRDefault="008A77C4" w:rsidP="00144E4E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Vora</w:t>
            </w:r>
          </w:p>
        </w:tc>
      </w:tr>
      <w:tr w:rsidR="00176704" w:rsidRPr="00B6236C" w14:paraId="3F8AD912" w14:textId="77777777" w:rsidTr="00D628F8">
        <w:trPr>
          <w:cantSplit/>
        </w:trPr>
        <w:tc>
          <w:tcPr>
            <w:tcW w:w="4680" w:type="dxa"/>
          </w:tcPr>
          <w:p w14:paraId="49A637F6" w14:textId="3BB505BB" w:rsidR="00176704" w:rsidRPr="00B6236C" w:rsidRDefault="008A77C4" w:rsidP="00F4347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Xero Application Learning</w:t>
            </w:r>
          </w:p>
        </w:tc>
        <w:tc>
          <w:tcPr>
            <w:tcW w:w="1260" w:type="dxa"/>
          </w:tcPr>
          <w:p w14:paraId="08BDBBF3" w14:textId="1FDB89E7" w:rsidR="00176704" w:rsidRPr="00B6236C" w:rsidRDefault="008A77C4" w:rsidP="00F4347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60%</w:t>
            </w:r>
          </w:p>
        </w:tc>
        <w:tc>
          <w:tcPr>
            <w:tcW w:w="1980" w:type="dxa"/>
          </w:tcPr>
          <w:p w14:paraId="71E01C1C" w14:textId="27586D04" w:rsidR="00176704" w:rsidRPr="00B6236C" w:rsidRDefault="008A77C4" w:rsidP="00F4347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Bavana</w:t>
            </w:r>
          </w:p>
        </w:tc>
        <w:tc>
          <w:tcPr>
            <w:tcW w:w="2160" w:type="dxa"/>
          </w:tcPr>
          <w:p w14:paraId="3DA35F46" w14:textId="061A2E45" w:rsidR="00176704" w:rsidRPr="00B6236C" w:rsidRDefault="008A77C4" w:rsidP="00F4347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Team</w:t>
            </w:r>
          </w:p>
        </w:tc>
      </w:tr>
      <w:tr w:rsidR="00176704" w:rsidRPr="00B6236C" w14:paraId="02B48476" w14:textId="77777777" w:rsidTr="00D628F8">
        <w:trPr>
          <w:cantSplit/>
        </w:trPr>
        <w:tc>
          <w:tcPr>
            <w:tcW w:w="4680" w:type="dxa"/>
          </w:tcPr>
          <w:p w14:paraId="4CB65CCF" w14:textId="77777777" w:rsidR="00176704" w:rsidRPr="00B6236C" w:rsidRDefault="00176704" w:rsidP="00F4347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260" w:type="dxa"/>
          </w:tcPr>
          <w:p w14:paraId="0B133FCD" w14:textId="77777777" w:rsidR="00176704" w:rsidRPr="00B6236C" w:rsidRDefault="00176704" w:rsidP="00F4347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80" w:type="dxa"/>
          </w:tcPr>
          <w:p w14:paraId="7C8363B3" w14:textId="77777777" w:rsidR="00176704" w:rsidRPr="00B6236C" w:rsidRDefault="00176704" w:rsidP="00F4347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</w:tcPr>
          <w:p w14:paraId="5794CE20" w14:textId="77777777" w:rsidR="00176704" w:rsidRPr="00B6236C" w:rsidRDefault="00176704" w:rsidP="00F43470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624A4662" w14:textId="77777777" w:rsidR="00722485" w:rsidRDefault="00722485" w:rsidP="00361221"/>
    <w:sectPr w:rsidR="00722485" w:rsidSect="008C5E39">
      <w:headerReference w:type="default" r:id="rId7"/>
      <w:footerReference w:type="default" r:id="rId8"/>
      <w:pgSz w:w="12240" w:h="15840" w:code="1"/>
      <w:pgMar w:top="720" w:right="1296" w:bottom="432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F7031C" w14:textId="77777777" w:rsidR="008C5E39" w:rsidRDefault="008C5E39">
      <w:r>
        <w:separator/>
      </w:r>
    </w:p>
  </w:endnote>
  <w:endnote w:type="continuationSeparator" w:id="0">
    <w:p w14:paraId="25E3BC99" w14:textId="77777777" w:rsidR="008C5E39" w:rsidRDefault="008C5E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48F55" w14:textId="77777777" w:rsidR="00623671" w:rsidRDefault="00623671">
    <w:pPr>
      <w:pStyle w:val="Footer"/>
    </w:pPr>
  </w:p>
  <w:p w14:paraId="051B8500" w14:textId="77777777" w:rsidR="004266D5" w:rsidRPr="002A6FDA" w:rsidRDefault="004266D5" w:rsidP="002A6FDA">
    <w:pPr>
      <w:pStyle w:val="Footer"/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F8A1C8" w14:textId="77777777" w:rsidR="008C5E39" w:rsidRDefault="008C5E39">
      <w:r>
        <w:separator/>
      </w:r>
    </w:p>
  </w:footnote>
  <w:footnote w:type="continuationSeparator" w:id="0">
    <w:p w14:paraId="27600542" w14:textId="77777777" w:rsidR="008C5E39" w:rsidRDefault="008C5E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7A281" w14:textId="432396F9" w:rsidR="00623671" w:rsidRDefault="001E5D28">
    <w:pPr>
      <w:pStyle w:val="Header"/>
    </w:pPr>
    <w:r w:rsidRPr="00A15E3B">
      <w:rPr>
        <w:noProof/>
      </w:rPr>
      <w:drawing>
        <wp:inline distT="0" distB="0" distL="0" distR="0" wp14:anchorId="52E31D3E" wp14:editId="390D0272">
          <wp:extent cx="1828800" cy="786765"/>
          <wp:effectExtent l="0" t="0" r="0" b="0"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7867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6F1ED34" w14:textId="77777777" w:rsidR="004266D5" w:rsidRDefault="004266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66026"/>
    <w:multiLevelType w:val="hybridMultilevel"/>
    <w:tmpl w:val="BAB2E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4807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22130754">
    <w:abstractNumId w:val="1"/>
  </w:num>
  <w:num w:numId="2" w16cid:durableId="1325548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6D5"/>
    <w:rsid w:val="000D61DB"/>
    <w:rsid w:val="001071C3"/>
    <w:rsid w:val="00144E4E"/>
    <w:rsid w:val="00155255"/>
    <w:rsid w:val="00176704"/>
    <w:rsid w:val="001C4FA6"/>
    <w:rsid w:val="001C7821"/>
    <w:rsid w:val="001D7DC5"/>
    <w:rsid w:val="001E5D28"/>
    <w:rsid w:val="001F7AEC"/>
    <w:rsid w:val="002262DC"/>
    <w:rsid w:val="002A6FDA"/>
    <w:rsid w:val="002E5788"/>
    <w:rsid w:val="00307715"/>
    <w:rsid w:val="00361221"/>
    <w:rsid w:val="00362BA6"/>
    <w:rsid w:val="00362BE6"/>
    <w:rsid w:val="003A682F"/>
    <w:rsid w:val="003B2F07"/>
    <w:rsid w:val="003E29CC"/>
    <w:rsid w:val="004266D5"/>
    <w:rsid w:val="00427D0E"/>
    <w:rsid w:val="00434BC7"/>
    <w:rsid w:val="00476A2F"/>
    <w:rsid w:val="00487A81"/>
    <w:rsid w:val="004D42BB"/>
    <w:rsid w:val="00503C73"/>
    <w:rsid w:val="00527B5C"/>
    <w:rsid w:val="0053679B"/>
    <w:rsid w:val="00576D44"/>
    <w:rsid w:val="00587A43"/>
    <w:rsid w:val="00590277"/>
    <w:rsid w:val="005A6D89"/>
    <w:rsid w:val="005E5638"/>
    <w:rsid w:val="00623671"/>
    <w:rsid w:val="00652E3C"/>
    <w:rsid w:val="006F4AD9"/>
    <w:rsid w:val="00722485"/>
    <w:rsid w:val="007312A0"/>
    <w:rsid w:val="007357C1"/>
    <w:rsid w:val="00760F00"/>
    <w:rsid w:val="00782987"/>
    <w:rsid w:val="00784F20"/>
    <w:rsid w:val="008013ED"/>
    <w:rsid w:val="00842848"/>
    <w:rsid w:val="00857CFB"/>
    <w:rsid w:val="00877AD4"/>
    <w:rsid w:val="008A77C4"/>
    <w:rsid w:val="008C5E39"/>
    <w:rsid w:val="008D414E"/>
    <w:rsid w:val="008E589B"/>
    <w:rsid w:val="00927B59"/>
    <w:rsid w:val="00947908"/>
    <w:rsid w:val="009F19E3"/>
    <w:rsid w:val="00A03F0C"/>
    <w:rsid w:val="00A15E3B"/>
    <w:rsid w:val="00A274F1"/>
    <w:rsid w:val="00A46471"/>
    <w:rsid w:val="00AA44D2"/>
    <w:rsid w:val="00AD1889"/>
    <w:rsid w:val="00AF26B6"/>
    <w:rsid w:val="00B36BC4"/>
    <w:rsid w:val="00B6236C"/>
    <w:rsid w:val="00C21AF9"/>
    <w:rsid w:val="00C6291B"/>
    <w:rsid w:val="00C92743"/>
    <w:rsid w:val="00C94BEB"/>
    <w:rsid w:val="00CE644F"/>
    <w:rsid w:val="00CF7E44"/>
    <w:rsid w:val="00D1263A"/>
    <w:rsid w:val="00D628F8"/>
    <w:rsid w:val="00DA7E40"/>
    <w:rsid w:val="00DB7394"/>
    <w:rsid w:val="00DC3F61"/>
    <w:rsid w:val="00E559A3"/>
    <w:rsid w:val="00F15879"/>
    <w:rsid w:val="00F16464"/>
    <w:rsid w:val="00F24950"/>
    <w:rsid w:val="00F43470"/>
    <w:rsid w:val="00FC43EB"/>
    <w:rsid w:val="00FE4E18"/>
    <w:rsid w:val="00FE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1A3C5AC"/>
  <w15:chartTrackingRefBased/>
  <w15:docId w15:val="{77B1E323-D442-410D-AA19-96D1A237E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0"/>
    </w:rPr>
  </w:style>
  <w:style w:type="paragraph" w:styleId="Heading3">
    <w:name w:val="heading 3"/>
    <w:basedOn w:val="Normal"/>
    <w:next w:val="Normal"/>
    <w:qFormat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qFormat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b/>
      <w:sz w:val="18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Header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FootnoteText">
    <w:name w:val="footnote text"/>
    <w:basedOn w:val="Normal"/>
    <w:semiHidden/>
    <w:rPr>
      <w:sz w:val="18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customStyle="1" w:styleId="ABodyBullet1">
    <w:name w:val="A_Body Bullet 1"/>
    <w:basedOn w:val="Normal"/>
    <w:pPr>
      <w:spacing w:before="60" w:after="60"/>
    </w:pPr>
    <w:rPr>
      <w:sz w:val="22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customStyle="1" w:styleId="HeaderChar">
    <w:name w:val="Header Char"/>
    <w:link w:val="Header"/>
    <w:uiPriority w:val="99"/>
    <w:rsid w:val="00623671"/>
    <w:rPr>
      <w:rFonts w:ascii="Arial" w:hAnsi="Arial"/>
      <w:b/>
      <w:sz w:val="18"/>
    </w:rPr>
  </w:style>
  <w:style w:type="paragraph" w:styleId="BalloonText">
    <w:name w:val="Balloon Text"/>
    <w:basedOn w:val="Normal"/>
    <w:link w:val="BalloonTextChar"/>
    <w:rsid w:val="006236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23671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623671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matthew\Application%20Data\Microsoft\Templates\Project%20Charter%20Form_1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Charter Form_1.0.dot</Template>
  <TotalTime>2</TotalTime>
  <Pages>2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Meeting Minutes Template</vt:lpstr>
    </vt:vector>
  </TitlesOfParts>
  <Company>CVR/IT Consulting</Company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Meeting Minutes Template</dc:title>
  <dc:subject/>
  <dc:creator>Noel Sam Routhu</dc:creator>
  <cp:keywords>Meeting Minutes</cp:keywords>
  <dc:description>Template history: origin - Written by Covansys for the City of Raleigh, NC, Enterprise PMO.  Generic format by CVR/IT (www.cvr-it.com).  May be used freely but please retain this reference.</dc:description>
  <cp:lastModifiedBy>Noel Sam Routhu</cp:lastModifiedBy>
  <cp:revision>2</cp:revision>
  <cp:lastPrinted>2022-09-22T21:53:00Z</cp:lastPrinted>
  <dcterms:created xsi:type="dcterms:W3CDTF">2024-02-10T01:43:00Z</dcterms:created>
  <dcterms:modified xsi:type="dcterms:W3CDTF">2024-02-10T01:43:00Z</dcterms:modified>
  <cp:category>Rev 1.1;last template edit 3-5-05 gje</cp:category>
</cp:coreProperties>
</file>